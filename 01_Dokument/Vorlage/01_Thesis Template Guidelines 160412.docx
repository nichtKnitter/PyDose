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9F2F5" w14:textId="77777777" w:rsidR="0081320C" w:rsidRPr="00AA4D33" w:rsidRDefault="0081320C" w:rsidP="0086155E">
      <w:pPr>
        <w:pStyle w:val="Titel"/>
      </w:pPr>
      <w:bookmarkStart w:id="0" w:name="_Toc425433947"/>
      <w:r w:rsidRPr="00AA4D33">
        <w:t xml:space="preserve">How to Work With the </w:t>
      </w:r>
      <w:bookmarkEnd w:id="0"/>
      <w:r w:rsidR="003D5B43">
        <w:t>Thesis Template</w:t>
      </w:r>
    </w:p>
    <w:p w14:paraId="0A17A728" w14:textId="77777777" w:rsidR="00AC2BDC" w:rsidRPr="00AC2BDC" w:rsidRDefault="00AC2BDC" w:rsidP="00AC2BDC">
      <w:pPr>
        <w:jc w:val="center"/>
        <w:rPr>
          <w:i/>
          <w:sz w:val="20"/>
        </w:rPr>
      </w:pPr>
      <w:r w:rsidRPr="00AC2BDC">
        <w:rPr>
          <w:i/>
          <w:sz w:val="20"/>
        </w:rPr>
        <w:fldChar w:fldCharType="begin"/>
      </w:r>
      <w:r w:rsidRPr="00AC2BDC">
        <w:rPr>
          <w:i/>
          <w:sz w:val="20"/>
        </w:rPr>
        <w:instrText xml:space="preserve"> FILENAME   \* MERGEFORMAT </w:instrText>
      </w:r>
      <w:r w:rsidRPr="00AC2BDC">
        <w:rPr>
          <w:i/>
          <w:sz w:val="20"/>
        </w:rPr>
        <w:fldChar w:fldCharType="separate"/>
      </w:r>
      <w:r w:rsidRPr="00AC2BDC">
        <w:rPr>
          <w:i/>
          <w:noProof/>
          <w:sz w:val="20"/>
        </w:rPr>
        <w:t>Thesis Template Guidelines 160121.docx</w:t>
      </w:r>
      <w:r w:rsidRPr="00AC2BDC">
        <w:rPr>
          <w:i/>
          <w:sz w:val="20"/>
        </w:rPr>
        <w:fldChar w:fldCharType="end"/>
      </w:r>
      <w:r w:rsidRPr="00AC2BDC">
        <w:rPr>
          <w:i/>
          <w:sz w:val="20"/>
        </w:rPr>
        <w:t>, letzte Änderung durch T. Nonnen</w:t>
      </w:r>
    </w:p>
    <w:p w14:paraId="2DD3C790" w14:textId="29DB5B01" w:rsidR="009C7BC1" w:rsidRDefault="00C97317" w:rsidP="00E503A8">
      <w:pPr>
        <w:rPr>
          <w:lang w:val="en-US"/>
        </w:rPr>
      </w:pPr>
      <w:r>
        <w:rPr>
          <w:lang w:val="en-US" w:eastAsia="de-DE"/>
        </w:rPr>
        <w:t>This document provides information on how to format</w:t>
      </w:r>
      <w:r w:rsidR="0086155E">
        <w:rPr>
          <w:lang w:val="en-US" w:eastAsia="de-DE"/>
        </w:rPr>
        <w:t xml:space="preserve"> </w:t>
      </w:r>
      <w:r>
        <w:rPr>
          <w:lang w:val="en-US" w:eastAsia="de-DE"/>
        </w:rPr>
        <w:t xml:space="preserve">theses (but also scientific documents in general) according to good scientific practice. </w:t>
      </w:r>
      <w:r w:rsidR="00E503A8">
        <w:rPr>
          <w:lang w:val="en-US" w:eastAsia="de-DE"/>
        </w:rPr>
        <w:t xml:space="preserve">For theses, the </w:t>
      </w:r>
      <w:r w:rsidR="00CD55D5">
        <w:rPr>
          <w:lang w:val="en-US" w:eastAsia="de-DE"/>
        </w:rPr>
        <w:t xml:space="preserve">templates </w:t>
      </w:r>
      <w:r w:rsidR="00E503A8">
        <w:rPr>
          <w:lang w:val="en-US" w:eastAsia="de-DE"/>
        </w:rPr>
        <w:t xml:space="preserve">in the directory </w:t>
      </w:r>
      <w:hyperlink r:id="rId8" w:history="1">
        <w:r w:rsidR="00E503A8" w:rsidRPr="00CD55D5">
          <w:rPr>
            <w:rStyle w:val="Hyperlink"/>
            <w:lang w:val="en-US" w:eastAsia="de-DE"/>
          </w:rPr>
          <w:t>Y:\AKGAbschlussarbeiten\Thesis Template</w:t>
        </w:r>
      </w:hyperlink>
      <w:r w:rsidR="00E503A8">
        <w:rPr>
          <w:lang w:val="en-US" w:eastAsia="de-DE"/>
        </w:rPr>
        <w:t xml:space="preserve"> shall be used, </w:t>
      </w:r>
      <w:r w:rsidR="00CD55D5" w:rsidRPr="00CD55D5">
        <w:rPr>
          <w:lang w:val="en-US"/>
        </w:rPr>
        <w:t xml:space="preserve">where </w:t>
      </w:r>
      <w:r w:rsidR="00CD55D5" w:rsidRPr="00CD55D5">
        <w:rPr>
          <w:i/>
          <w:lang w:val="en-US"/>
        </w:rPr>
        <w:t>YYMMDD</w:t>
      </w:r>
      <w:r w:rsidR="00CD55D5" w:rsidRPr="00CD55D5">
        <w:rPr>
          <w:lang w:val="en-US"/>
        </w:rPr>
        <w:t xml:space="preserve"> is the date of the latest changes in the file.</w:t>
      </w:r>
    </w:p>
    <w:p w14:paraId="391DF3AA" w14:textId="77777777" w:rsidR="00FD1470" w:rsidRPr="00FD1470" w:rsidRDefault="00FD1470" w:rsidP="0086155E">
      <w:pPr>
        <w:pStyle w:val="berschrift1"/>
        <w:rPr>
          <w:lang w:val="en-US"/>
        </w:rPr>
      </w:pPr>
      <w:bookmarkStart w:id="1" w:name="_Toc425433948"/>
      <w:bookmarkStart w:id="2" w:name="_GoBack"/>
      <w:bookmarkEnd w:id="2"/>
      <w:r>
        <w:rPr>
          <w:lang w:val="en-US"/>
        </w:rPr>
        <w:t>General Remarks</w:t>
      </w:r>
      <w:bookmarkEnd w:id="1"/>
    </w:p>
    <w:p w14:paraId="4D198983" w14:textId="77777777" w:rsidR="00DA7A87" w:rsidRDefault="00DA7A87" w:rsidP="00BD2FBC">
      <w:pPr>
        <w:pStyle w:val="Listenabsatz"/>
      </w:pPr>
      <w:r>
        <w:t>The document is best suited for single-sided printing (page numbers on the upper right).</w:t>
      </w:r>
    </w:p>
    <w:p w14:paraId="67BD4EBD" w14:textId="0B6939B6" w:rsidR="00EE5E31" w:rsidRDefault="00EE5E31" w:rsidP="00BD2FBC">
      <w:pPr>
        <w:pStyle w:val="Listenabsatz"/>
      </w:pPr>
      <w:r w:rsidRPr="008061E1">
        <w:t>The entire document us</w:t>
      </w:r>
      <w:r w:rsidR="00063341">
        <w:t xml:space="preserve">es styles </w:t>
      </w:r>
      <w:r w:rsidRPr="008061E1">
        <w:t>(</w:t>
      </w:r>
      <w:r w:rsidR="005F6F27">
        <w:t>German</w:t>
      </w:r>
      <w:r w:rsidR="000A3FC7">
        <w:t xml:space="preserve"> Word</w:t>
      </w:r>
      <w:r w:rsidR="005F6F27">
        <w:t xml:space="preserve">: </w:t>
      </w:r>
      <w:r w:rsidRPr="00063341">
        <w:rPr>
          <w:rStyle w:val="HighlightMedium"/>
        </w:rPr>
        <w:t>Formatvorlagen</w:t>
      </w:r>
      <w:r w:rsidRPr="008061E1">
        <w:t>)</w:t>
      </w:r>
      <w:r w:rsidR="000C4A37" w:rsidRPr="008061E1">
        <w:t xml:space="preserve"> to format headings, text body, captions, highlights in the text, etc</w:t>
      </w:r>
      <w:r w:rsidRPr="008061E1">
        <w:t>. It is strongly recommended to keep using them instead of manually editing the text formatting. This makes editing the document easier and</w:t>
      </w:r>
      <w:r w:rsidR="0086155E">
        <w:t xml:space="preserve"> helps to maintain consistence.</w:t>
      </w:r>
    </w:p>
    <w:p w14:paraId="648294EE" w14:textId="77777777" w:rsidR="002F7C1D" w:rsidRDefault="002F7C1D" w:rsidP="002F7C1D">
      <w:pPr>
        <w:pStyle w:val="Listenabsatz"/>
        <w:numPr>
          <w:ilvl w:val="1"/>
          <w:numId w:val="7"/>
        </w:numPr>
      </w:pPr>
      <w:r>
        <w:t>Default font: Cambria, 12pt, 1.5 line spacing, justified</w:t>
      </w:r>
      <w:r w:rsidR="003D5B43">
        <w:t xml:space="preserve"> (</w:t>
      </w:r>
      <w:r w:rsidR="003D5B43" w:rsidRPr="0086155E">
        <w:rPr>
          <w:rStyle w:val="HighlightMedium"/>
        </w:rPr>
        <w:t>Blocksatz</w:t>
      </w:r>
      <w:r w:rsidR="003D5B43">
        <w:t>)</w:t>
      </w:r>
    </w:p>
    <w:p w14:paraId="00985A5D" w14:textId="77777777" w:rsidR="002F7C1D" w:rsidRDefault="002F7C1D" w:rsidP="000E291A">
      <w:pPr>
        <w:pStyle w:val="Listenabsatz"/>
        <w:numPr>
          <w:ilvl w:val="1"/>
          <w:numId w:val="7"/>
        </w:numPr>
      </w:pPr>
      <w:r>
        <w:t>Graphs can also be set in Arial</w:t>
      </w:r>
    </w:p>
    <w:p w14:paraId="6FCF4479" w14:textId="77777777" w:rsidR="000E291A" w:rsidRPr="008061E1" w:rsidRDefault="000E291A" w:rsidP="000E291A">
      <w:pPr>
        <w:pStyle w:val="Listenabsatz"/>
      </w:pPr>
      <w:r>
        <w:t>The document uses formatting aids like</w:t>
      </w:r>
      <w:r w:rsidR="00063341">
        <w:t xml:space="preserve"> page breaks and section breaks</w:t>
      </w:r>
      <w:r>
        <w:t xml:space="preserve"> </w:t>
      </w:r>
      <w:r w:rsidR="00063341">
        <w:t>(</w:t>
      </w:r>
      <w:r w:rsidR="00063341" w:rsidRPr="00063341">
        <w:rPr>
          <w:rStyle w:val="HighlightMedium"/>
        </w:rPr>
        <w:t xml:space="preserve">Seiten- und </w:t>
      </w:r>
      <w:r w:rsidRPr="00063341">
        <w:rPr>
          <w:rStyle w:val="HighlightMedium"/>
        </w:rPr>
        <w:t>Abschnittswechsel</w:t>
      </w:r>
      <w:r w:rsidR="00063341">
        <w:rPr>
          <w:rStyle w:val="HighlightMedium"/>
        </w:rPr>
        <w:t>)</w:t>
      </w:r>
      <w:r>
        <w:t xml:space="preserve">. Take care not to delete them when editing the document. </w:t>
      </w:r>
      <w:r w:rsidR="0081320C">
        <w:t>Display</w:t>
      </w:r>
      <w:r>
        <w:t xml:space="preserve"> the formatting symbols using the </w:t>
      </w:r>
      <w:r w:rsidR="00063341">
        <w:rPr>
          <w:noProof/>
          <w:lang w:val="de-DE" w:eastAsia="de-DE"/>
        </w:rPr>
        <w:drawing>
          <wp:inline distT="0" distB="0" distL="0" distR="0" wp14:anchorId="5D8FA653" wp14:editId="6AECB7C2">
            <wp:extent cx="16192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1925" cy="228600"/>
                    </a:xfrm>
                    <a:prstGeom prst="rect">
                      <a:avLst/>
                    </a:prstGeom>
                  </pic:spPr>
                </pic:pic>
              </a:graphicData>
            </a:graphic>
          </wp:inline>
        </w:drawing>
      </w:r>
      <w:r>
        <w:t xml:space="preserve"> button.</w:t>
      </w:r>
    </w:p>
    <w:p w14:paraId="7D82D9FA" w14:textId="5ED7B9AE" w:rsidR="004A252D" w:rsidRDefault="004A252D" w:rsidP="00BD2FBC">
      <w:pPr>
        <w:pStyle w:val="Listenabsatz"/>
      </w:pPr>
      <w:r w:rsidRPr="008061E1">
        <w:t xml:space="preserve">Hints and placeholders are </w:t>
      </w:r>
      <w:r w:rsidRPr="008061E1">
        <w:rPr>
          <w:highlight w:val="yellow"/>
        </w:rPr>
        <w:t xml:space="preserve">marked </w:t>
      </w:r>
      <w:r w:rsidR="00EE5E31" w:rsidRPr="008061E1">
        <w:rPr>
          <w:highlight w:val="yellow"/>
        </w:rPr>
        <w:t>in the text</w:t>
      </w:r>
      <w:r w:rsidR="00EE5E31" w:rsidRPr="008061E1">
        <w:t xml:space="preserve">. </w:t>
      </w:r>
      <w:r w:rsidR="0081320C">
        <w:t>Replace the placeholders</w:t>
      </w:r>
      <w:r w:rsidR="00EE5E31" w:rsidRPr="008061E1">
        <w:t xml:space="preserve"> </w:t>
      </w:r>
      <w:r w:rsidR="0081320C">
        <w:t xml:space="preserve">with </w:t>
      </w:r>
      <w:r w:rsidR="003D5B43">
        <w:t xml:space="preserve">the </w:t>
      </w:r>
      <w:r w:rsidR="0081320C">
        <w:t xml:space="preserve">text and </w:t>
      </w:r>
      <w:r w:rsidR="00EE5E31" w:rsidRPr="008061E1">
        <w:t xml:space="preserve">remove the yellow background setting it to “no color” using the </w:t>
      </w:r>
      <w:r w:rsidR="00063341">
        <w:rPr>
          <w:noProof/>
          <w:lang w:val="de-DE" w:eastAsia="de-DE"/>
        </w:rPr>
        <w:drawing>
          <wp:inline distT="0" distB="0" distL="0" distR="0" wp14:anchorId="1652861D" wp14:editId="76EFCB17">
            <wp:extent cx="3143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325" cy="209550"/>
                    </a:xfrm>
                    <a:prstGeom prst="rect">
                      <a:avLst/>
                    </a:prstGeom>
                  </pic:spPr>
                </pic:pic>
              </a:graphicData>
            </a:graphic>
          </wp:inline>
        </w:drawing>
      </w:r>
      <w:r w:rsidR="00EE5E31" w:rsidRPr="008061E1">
        <w:t xml:space="preserve"> button.</w:t>
      </w:r>
    </w:p>
    <w:p w14:paraId="05AAD7CE" w14:textId="46D88A08" w:rsidR="0086155E" w:rsidRPr="0086155E" w:rsidRDefault="0081320C" w:rsidP="0086155E">
      <w:pPr>
        <w:pStyle w:val="Listenabsatz"/>
      </w:pPr>
      <w:r>
        <w:t>The</w:t>
      </w:r>
      <w:r w:rsidR="00464ED5">
        <w:t xml:space="preserve"> parts of </w:t>
      </w:r>
      <w:r w:rsidR="003D5B43">
        <w:t xml:space="preserve">the </w:t>
      </w:r>
      <w:r w:rsidR="00464ED5">
        <w:t xml:space="preserve">thesis should </w:t>
      </w:r>
      <w:r>
        <w:t xml:space="preserve">approximately </w:t>
      </w:r>
      <w:r w:rsidR="00464ED5">
        <w:t>comprise the number of pages</w:t>
      </w:r>
      <w:r w:rsidR="0086155E">
        <w:t xml:space="preserve"> given </w:t>
      </w:r>
      <w:r w:rsidR="0086155E" w:rsidRPr="000F1FF6">
        <w:t>in</w:t>
      </w:r>
      <w:r w:rsidR="000F1FF6">
        <w:t xml:space="preserve"> </w:t>
      </w:r>
      <w:r w:rsidR="000F1FF6" w:rsidRPr="000F1FF6">
        <w:fldChar w:fldCharType="begin"/>
      </w:r>
      <w:r w:rsidR="000F1FF6" w:rsidRPr="000F1FF6">
        <w:instrText xml:space="preserve"> REF _Ref426997154 \h </w:instrText>
      </w:r>
      <w:r w:rsidR="000F1FF6">
        <w:instrText xml:space="preserve"> \* MERGEFORMAT </w:instrText>
      </w:r>
      <w:r w:rsidR="000F1FF6" w:rsidRPr="000F1FF6">
        <w:fldChar w:fldCharType="separate"/>
      </w:r>
      <w:r w:rsidR="000F1FF6" w:rsidRPr="000F1FF6">
        <w:t>Tab. 1.1</w:t>
      </w:r>
      <w:r w:rsidR="000F1FF6" w:rsidRPr="000F1FF6">
        <w:fldChar w:fldCharType="end"/>
      </w:r>
      <w:r w:rsidR="0086155E" w:rsidRPr="000F1FF6">
        <w:t>.</w:t>
      </w:r>
    </w:p>
    <w:p w14:paraId="3FAB619D" w14:textId="77777777" w:rsidR="0086155E" w:rsidRPr="0086155E" w:rsidRDefault="0086155E" w:rsidP="0086155E">
      <w:pPr>
        <w:pStyle w:val="Listenabsatz"/>
        <w:numPr>
          <w:ilvl w:val="0"/>
          <w:numId w:val="0"/>
        </w:numPr>
        <w:ind w:left="924"/>
      </w:pPr>
    </w:p>
    <w:p w14:paraId="2CCC951C" w14:textId="06D720D3" w:rsidR="0086155E" w:rsidRPr="0086155E" w:rsidRDefault="000F1FF6" w:rsidP="0086155E">
      <w:pPr>
        <w:pStyle w:val="CaptionTable"/>
      </w:pPr>
      <w:bookmarkStart w:id="3" w:name="_Ref426997154"/>
      <w:r w:rsidRPr="000F1FF6">
        <w:rPr>
          <w:rStyle w:val="CaptionLabel"/>
        </w:rPr>
        <w:lastRenderedPageBreak/>
        <w:t>Tab. </w:t>
      </w:r>
      <w:r w:rsidRPr="000F1FF6">
        <w:rPr>
          <w:rStyle w:val="CaptionLabel"/>
        </w:rPr>
        <w:fldChar w:fldCharType="begin"/>
      </w:r>
      <w:r w:rsidRPr="000F1FF6">
        <w:rPr>
          <w:rStyle w:val="CaptionLabel"/>
        </w:rPr>
        <w:instrText xml:space="preserve"> STYLEREF 1 \s </w:instrText>
      </w:r>
      <w:r w:rsidRPr="000F1FF6">
        <w:rPr>
          <w:rStyle w:val="CaptionLabel"/>
        </w:rPr>
        <w:fldChar w:fldCharType="separate"/>
      </w:r>
      <w:r>
        <w:rPr>
          <w:rStyle w:val="CaptionLabel"/>
          <w:noProof/>
        </w:rPr>
        <w:t>1</w:t>
      </w:r>
      <w:r w:rsidRPr="000F1FF6">
        <w:rPr>
          <w:rStyle w:val="CaptionLabel"/>
        </w:rPr>
        <w:fldChar w:fldCharType="end"/>
      </w:r>
      <w:r w:rsidRPr="000F1FF6">
        <w:rPr>
          <w:rStyle w:val="CaptionLabel"/>
        </w:rPr>
        <w:t>.</w:t>
      </w:r>
      <w:r w:rsidRPr="000F1FF6">
        <w:rPr>
          <w:rStyle w:val="CaptionLabel"/>
        </w:rPr>
        <w:fldChar w:fldCharType="begin"/>
      </w:r>
      <w:r w:rsidRPr="000F1FF6">
        <w:rPr>
          <w:rStyle w:val="CaptionLabel"/>
        </w:rPr>
        <w:instrText xml:space="preserve"> SEQ Table \* ARABIC \s 1 </w:instrText>
      </w:r>
      <w:r w:rsidRPr="000F1FF6">
        <w:rPr>
          <w:rStyle w:val="CaptionLabel"/>
        </w:rPr>
        <w:fldChar w:fldCharType="separate"/>
      </w:r>
      <w:r>
        <w:rPr>
          <w:rStyle w:val="CaptionLabel"/>
          <w:noProof/>
        </w:rPr>
        <w:t>1</w:t>
      </w:r>
      <w:r w:rsidRPr="000F1FF6">
        <w:rPr>
          <w:rStyle w:val="CaptionLabel"/>
        </w:rPr>
        <w:fldChar w:fldCharType="end"/>
      </w:r>
      <w:bookmarkEnd w:id="3"/>
      <w:r w:rsidRPr="000F1FF6">
        <w:rPr>
          <w:rStyle w:val="CaptionLabel"/>
        </w:rPr>
        <w:t>:</w:t>
      </w:r>
      <w:r w:rsidRPr="000F1FF6">
        <w:tab/>
      </w:r>
      <w:r w:rsidR="0086155E">
        <w:t>Guidance for the extensiveness of a thesis’ parts.</w:t>
      </w:r>
    </w:p>
    <w:tbl>
      <w:tblPr>
        <w:tblStyle w:val="Tabellenraster"/>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right w:w="113" w:type="dxa"/>
        </w:tblCellMar>
        <w:tblLook w:val="04A0" w:firstRow="1" w:lastRow="0" w:firstColumn="1" w:lastColumn="0" w:noHBand="0" w:noVBand="1"/>
      </w:tblPr>
      <w:tblGrid>
        <w:gridCol w:w="2759"/>
        <w:gridCol w:w="1565"/>
        <w:gridCol w:w="1629"/>
        <w:gridCol w:w="1572"/>
        <w:gridCol w:w="1547"/>
      </w:tblGrid>
      <w:tr w:rsidR="0086155E" w:rsidRPr="00464ED5" w14:paraId="2D97EA6A" w14:textId="29B5ABF3" w:rsidTr="0086155E">
        <w:trPr>
          <w:jc w:val="center"/>
        </w:trPr>
        <w:tc>
          <w:tcPr>
            <w:tcW w:w="2759" w:type="dxa"/>
            <w:tcBorders>
              <w:top w:val="single" w:sz="12" w:space="0" w:color="auto"/>
            </w:tcBorders>
            <w:vAlign w:val="center"/>
          </w:tcPr>
          <w:p w14:paraId="2A29361C" w14:textId="77777777" w:rsidR="0086155E" w:rsidRPr="0086155E" w:rsidRDefault="0086155E" w:rsidP="00464ED5">
            <w:pPr>
              <w:keepNext/>
              <w:keepLines/>
              <w:jc w:val="left"/>
              <w:rPr>
                <w:sz w:val="21"/>
                <w:szCs w:val="21"/>
                <w:lang w:val="en-US"/>
              </w:rPr>
            </w:pPr>
          </w:p>
        </w:tc>
        <w:tc>
          <w:tcPr>
            <w:tcW w:w="1565" w:type="dxa"/>
            <w:tcBorders>
              <w:top w:val="single" w:sz="12" w:space="0" w:color="auto"/>
            </w:tcBorders>
          </w:tcPr>
          <w:p w14:paraId="0A0D884C" w14:textId="77777777" w:rsidR="0086155E" w:rsidRPr="004C3A9C" w:rsidRDefault="0086155E" w:rsidP="00DE2372">
            <w:pPr>
              <w:keepNext/>
              <w:keepLines/>
              <w:jc w:val="center"/>
              <w:rPr>
                <w:sz w:val="21"/>
                <w:szCs w:val="21"/>
              </w:rPr>
            </w:pPr>
            <w:r>
              <w:rPr>
                <w:sz w:val="21"/>
                <w:szCs w:val="21"/>
              </w:rPr>
              <w:t>B.Sc.</w:t>
            </w:r>
          </w:p>
        </w:tc>
        <w:tc>
          <w:tcPr>
            <w:tcW w:w="1629" w:type="dxa"/>
            <w:tcBorders>
              <w:top w:val="single" w:sz="12" w:space="0" w:color="auto"/>
            </w:tcBorders>
          </w:tcPr>
          <w:p w14:paraId="443280F5" w14:textId="77777777" w:rsidR="0086155E" w:rsidRPr="00464ED5" w:rsidRDefault="0086155E" w:rsidP="00DE2372">
            <w:pPr>
              <w:keepNext/>
              <w:keepLines/>
              <w:jc w:val="center"/>
              <w:rPr>
                <w:sz w:val="21"/>
                <w:szCs w:val="21"/>
                <w:lang w:val="en-US"/>
              </w:rPr>
            </w:pPr>
            <w:r w:rsidRPr="00464ED5">
              <w:rPr>
                <w:sz w:val="21"/>
                <w:szCs w:val="21"/>
                <w:lang w:val="en-US"/>
              </w:rPr>
              <w:t xml:space="preserve">practical course (M.Sc. </w:t>
            </w:r>
            <w:r>
              <w:rPr>
                <w:sz w:val="21"/>
                <w:szCs w:val="21"/>
                <w:lang w:val="en-US"/>
              </w:rPr>
              <w:t>studies)</w:t>
            </w:r>
          </w:p>
        </w:tc>
        <w:tc>
          <w:tcPr>
            <w:tcW w:w="1572" w:type="dxa"/>
            <w:tcBorders>
              <w:top w:val="single" w:sz="12" w:space="0" w:color="auto"/>
            </w:tcBorders>
          </w:tcPr>
          <w:p w14:paraId="608A1D6E" w14:textId="77777777" w:rsidR="0086155E" w:rsidRPr="00464ED5" w:rsidRDefault="0086155E" w:rsidP="00DE2372">
            <w:pPr>
              <w:keepNext/>
              <w:keepLines/>
              <w:jc w:val="center"/>
              <w:rPr>
                <w:sz w:val="21"/>
                <w:szCs w:val="21"/>
                <w:lang w:val="en-US"/>
              </w:rPr>
            </w:pPr>
            <w:r>
              <w:rPr>
                <w:sz w:val="21"/>
                <w:szCs w:val="21"/>
                <w:lang w:val="en-US"/>
              </w:rPr>
              <w:t>M.Sc.</w:t>
            </w:r>
          </w:p>
        </w:tc>
        <w:tc>
          <w:tcPr>
            <w:tcW w:w="1547" w:type="dxa"/>
            <w:tcBorders>
              <w:top w:val="single" w:sz="12" w:space="0" w:color="auto"/>
            </w:tcBorders>
          </w:tcPr>
          <w:p w14:paraId="3992607F" w14:textId="201D4E6F" w:rsidR="0086155E" w:rsidRDefault="0086155E" w:rsidP="00DE2372">
            <w:pPr>
              <w:keepNext/>
              <w:keepLines/>
              <w:jc w:val="center"/>
              <w:rPr>
                <w:sz w:val="21"/>
                <w:szCs w:val="21"/>
                <w:lang w:val="en-US"/>
              </w:rPr>
            </w:pPr>
            <w:r>
              <w:rPr>
                <w:sz w:val="21"/>
                <w:szCs w:val="21"/>
                <w:lang w:val="en-US"/>
              </w:rPr>
              <w:t>Ph.D.</w:t>
            </w:r>
          </w:p>
        </w:tc>
      </w:tr>
      <w:tr w:rsidR="0036155B" w:rsidRPr="00464ED5" w14:paraId="6CD44749" w14:textId="3F8CAC19" w:rsidTr="0086155E">
        <w:trPr>
          <w:jc w:val="center"/>
        </w:trPr>
        <w:tc>
          <w:tcPr>
            <w:tcW w:w="2759" w:type="dxa"/>
            <w:tcBorders>
              <w:top w:val="single" w:sz="4" w:space="0" w:color="auto"/>
            </w:tcBorders>
            <w:vAlign w:val="center"/>
          </w:tcPr>
          <w:p w14:paraId="3808BC1A" w14:textId="77777777" w:rsidR="0036155B" w:rsidRPr="004C3A9C" w:rsidRDefault="0036155B" w:rsidP="0036155B">
            <w:pPr>
              <w:keepNext/>
              <w:keepLines/>
              <w:jc w:val="left"/>
              <w:rPr>
                <w:sz w:val="21"/>
                <w:szCs w:val="21"/>
                <w:lang w:val="es-ES"/>
              </w:rPr>
            </w:pPr>
            <w:r>
              <w:rPr>
                <w:sz w:val="21"/>
                <w:szCs w:val="21"/>
                <w:lang w:val="es-ES"/>
              </w:rPr>
              <w:t>Introduction and Objectives</w:t>
            </w:r>
          </w:p>
        </w:tc>
        <w:tc>
          <w:tcPr>
            <w:tcW w:w="1565" w:type="dxa"/>
            <w:tcBorders>
              <w:top w:val="single" w:sz="4" w:space="0" w:color="auto"/>
            </w:tcBorders>
          </w:tcPr>
          <w:p w14:paraId="4224F1E2" w14:textId="77777777" w:rsidR="0036155B" w:rsidRPr="004C3A9C" w:rsidRDefault="0036155B" w:rsidP="0036155B">
            <w:pPr>
              <w:keepNext/>
              <w:keepLines/>
              <w:jc w:val="center"/>
              <w:rPr>
                <w:sz w:val="21"/>
                <w:szCs w:val="21"/>
                <w:lang w:val="es-ES"/>
              </w:rPr>
            </w:pPr>
            <w:r>
              <w:rPr>
                <w:sz w:val="21"/>
                <w:szCs w:val="21"/>
                <w:lang w:val="es-ES"/>
              </w:rPr>
              <w:t>1-2</w:t>
            </w:r>
          </w:p>
        </w:tc>
        <w:tc>
          <w:tcPr>
            <w:tcW w:w="1629" w:type="dxa"/>
            <w:tcBorders>
              <w:top w:val="single" w:sz="4" w:space="0" w:color="auto"/>
            </w:tcBorders>
          </w:tcPr>
          <w:p w14:paraId="1E604D09" w14:textId="77777777" w:rsidR="0036155B" w:rsidRPr="00464ED5" w:rsidRDefault="0036155B" w:rsidP="0036155B">
            <w:pPr>
              <w:keepNext/>
              <w:keepLines/>
              <w:jc w:val="center"/>
              <w:rPr>
                <w:sz w:val="21"/>
                <w:szCs w:val="21"/>
                <w:lang w:val="en-US"/>
              </w:rPr>
            </w:pPr>
            <w:r>
              <w:rPr>
                <w:sz w:val="21"/>
                <w:szCs w:val="21"/>
                <w:lang w:val="en-US"/>
              </w:rPr>
              <w:t>1-2</w:t>
            </w:r>
          </w:p>
        </w:tc>
        <w:tc>
          <w:tcPr>
            <w:tcW w:w="1572" w:type="dxa"/>
            <w:tcBorders>
              <w:top w:val="single" w:sz="4" w:space="0" w:color="auto"/>
            </w:tcBorders>
          </w:tcPr>
          <w:p w14:paraId="6F781541" w14:textId="77777777" w:rsidR="0036155B" w:rsidRPr="00464ED5" w:rsidRDefault="0036155B" w:rsidP="0036155B">
            <w:pPr>
              <w:keepNext/>
              <w:keepLines/>
              <w:jc w:val="center"/>
              <w:rPr>
                <w:sz w:val="21"/>
                <w:szCs w:val="21"/>
                <w:lang w:val="en-US"/>
              </w:rPr>
            </w:pPr>
            <w:r>
              <w:rPr>
                <w:sz w:val="21"/>
                <w:szCs w:val="21"/>
                <w:lang w:val="en-US"/>
              </w:rPr>
              <w:t>1-2</w:t>
            </w:r>
          </w:p>
        </w:tc>
        <w:tc>
          <w:tcPr>
            <w:tcW w:w="1547" w:type="dxa"/>
            <w:tcBorders>
              <w:top w:val="single" w:sz="4" w:space="0" w:color="auto"/>
            </w:tcBorders>
          </w:tcPr>
          <w:p w14:paraId="12B30B42" w14:textId="380D5916" w:rsidR="0036155B" w:rsidRDefault="0036155B" w:rsidP="0036155B">
            <w:pPr>
              <w:keepNext/>
              <w:keepLines/>
              <w:jc w:val="center"/>
              <w:rPr>
                <w:sz w:val="21"/>
                <w:szCs w:val="21"/>
                <w:lang w:val="en-US"/>
              </w:rPr>
            </w:pPr>
            <w:r>
              <w:rPr>
                <w:sz w:val="21"/>
                <w:szCs w:val="21"/>
                <w:lang w:val="en-US"/>
              </w:rPr>
              <w:t xml:space="preserve">   2-  3</w:t>
            </w:r>
          </w:p>
        </w:tc>
      </w:tr>
      <w:tr w:rsidR="0036155B" w:rsidRPr="00464ED5" w14:paraId="53264F71" w14:textId="79C3A416" w:rsidTr="0086155E">
        <w:trPr>
          <w:jc w:val="center"/>
        </w:trPr>
        <w:tc>
          <w:tcPr>
            <w:tcW w:w="2759" w:type="dxa"/>
            <w:vAlign w:val="center"/>
          </w:tcPr>
          <w:p w14:paraId="26BFB248" w14:textId="77777777" w:rsidR="0036155B" w:rsidRPr="00464ED5" w:rsidRDefault="0036155B" w:rsidP="0036155B">
            <w:pPr>
              <w:keepNext/>
              <w:keepLines/>
              <w:jc w:val="left"/>
              <w:rPr>
                <w:sz w:val="21"/>
                <w:szCs w:val="21"/>
                <w:lang w:val="en-US"/>
              </w:rPr>
            </w:pPr>
            <w:r>
              <w:rPr>
                <w:sz w:val="21"/>
                <w:szCs w:val="21"/>
                <w:lang w:val="en-US"/>
              </w:rPr>
              <w:t>Literature Overview</w:t>
            </w:r>
          </w:p>
        </w:tc>
        <w:tc>
          <w:tcPr>
            <w:tcW w:w="1565" w:type="dxa"/>
          </w:tcPr>
          <w:p w14:paraId="23274A40" w14:textId="77777777" w:rsidR="0036155B" w:rsidRPr="00464ED5" w:rsidRDefault="0036155B" w:rsidP="0036155B">
            <w:pPr>
              <w:keepNext/>
              <w:keepLines/>
              <w:jc w:val="center"/>
              <w:rPr>
                <w:sz w:val="21"/>
                <w:szCs w:val="21"/>
                <w:lang w:val="en-US"/>
              </w:rPr>
            </w:pPr>
            <w:r>
              <w:rPr>
                <w:sz w:val="21"/>
                <w:szCs w:val="21"/>
                <w:lang w:val="en-US"/>
              </w:rPr>
              <w:t>2-5</w:t>
            </w:r>
          </w:p>
        </w:tc>
        <w:tc>
          <w:tcPr>
            <w:tcW w:w="1629" w:type="dxa"/>
          </w:tcPr>
          <w:p w14:paraId="355847C7" w14:textId="77777777" w:rsidR="0036155B" w:rsidRPr="00464ED5" w:rsidRDefault="0036155B" w:rsidP="0036155B">
            <w:pPr>
              <w:keepNext/>
              <w:keepLines/>
              <w:jc w:val="center"/>
              <w:rPr>
                <w:sz w:val="21"/>
                <w:szCs w:val="21"/>
                <w:lang w:val="en-US"/>
              </w:rPr>
            </w:pPr>
            <w:r>
              <w:rPr>
                <w:sz w:val="21"/>
                <w:szCs w:val="21"/>
                <w:lang w:val="en-US"/>
              </w:rPr>
              <w:t>2-5</w:t>
            </w:r>
          </w:p>
        </w:tc>
        <w:tc>
          <w:tcPr>
            <w:tcW w:w="1572" w:type="dxa"/>
          </w:tcPr>
          <w:p w14:paraId="16C65E8F" w14:textId="77777777" w:rsidR="0036155B" w:rsidRPr="00464ED5" w:rsidRDefault="0036155B" w:rsidP="0036155B">
            <w:pPr>
              <w:keepNext/>
              <w:keepLines/>
              <w:jc w:val="center"/>
              <w:rPr>
                <w:sz w:val="21"/>
                <w:szCs w:val="21"/>
                <w:lang w:val="en-US"/>
              </w:rPr>
            </w:pPr>
            <w:r>
              <w:rPr>
                <w:sz w:val="21"/>
                <w:szCs w:val="21"/>
                <w:lang w:val="en-US"/>
              </w:rPr>
              <w:t>10-15</w:t>
            </w:r>
          </w:p>
        </w:tc>
        <w:tc>
          <w:tcPr>
            <w:tcW w:w="1547" w:type="dxa"/>
          </w:tcPr>
          <w:p w14:paraId="617ADA46" w14:textId="1AEE8116" w:rsidR="0036155B" w:rsidRDefault="0036155B" w:rsidP="0036155B">
            <w:pPr>
              <w:keepNext/>
              <w:keepLines/>
              <w:jc w:val="center"/>
              <w:rPr>
                <w:sz w:val="21"/>
                <w:szCs w:val="21"/>
                <w:lang w:val="en-US"/>
              </w:rPr>
            </w:pPr>
            <w:r>
              <w:rPr>
                <w:sz w:val="21"/>
                <w:szCs w:val="21"/>
                <w:lang w:val="en-US"/>
              </w:rPr>
              <w:t>15-25</w:t>
            </w:r>
          </w:p>
        </w:tc>
      </w:tr>
      <w:tr w:rsidR="0036155B" w:rsidRPr="00464ED5" w14:paraId="701417E7" w14:textId="41149A0E" w:rsidTr="0086155E">
        <w:trPr>
          <w:jc w:val="center"/>
        </w:trPr>
        <w:tc>
          <w:tcPr>
            <w:tcW w:w="2759" w:type="dxa"/>
            <w:vAlign w:val="center"/>
          </w:tcPr>
          <w:p w14:paraId="7FC2846E" w14:textId="77777777" w:rsidR="0036155B" w:rsidRPr="00464ED5" w:rsidRDefault="0036155B" w:rsidP="0036155B">
            <w:pPr>
              <w:keepNext/>
              <w:keepLines/>
              <w:jc w:val="left"/>
              <w:rPr>
                <w:sz w:val="21"/>
                <w:szCs w:val="21"/>
                <w:lang w:val="en-US"/>
              </w:rPr>
            </w:pPr>
            <w:r>
              <w:rPr>
                <w:sz w:val="21"/>
                <w:szCs w:val="21"/>
                <w:lang w:val="en-US"/>
              </w:rPr>
              <w:t>Experimental Section</w:t>
            </w:r>
          </w:p>
        </w:tc>
        <w:tc>
          <w:tcPr>
            <w:tcW w:w="1565" w:type="dxa"/>
          </w:tcPr>
          <w:p w14:paraId="645F5CC1" w14:textId="77777777" w:rsidR="0036155B" w:rsidRPr="00464ED5" w:rsidRDefault="0036155B" w:rsidP="0036155B">
            <w:pPr>
              <w:keepNext/>
              <w:keepLines/>
              <w:jc w:val="center"/>
              <w:rPr>
                <w:sz w:val="21"/>
                <w:szCs w:val="21"/>
                <w:lang w:val="en-US"/>
              </w:rPr>
            </w:pPr>
            <w:r>
              <w:rPr>
                <w:sz w:val="21"/>
                <w:szCs w:val="21"/>
                <w:lang w:val="en-US"/>
              </w:rPr>
              <w:t>2-5</w:t>
            </w:r>
          </w:p>
        </w:tc>
        <w:tc>
          <w:tcPr>
            <w:tcW w:w="1629" w:type="dxa"/>
          </w:tcPr>
          <w:p w14:paraId="39764E6D" w14:textId="77777777" w:rsidR="0036155B" w:rsidRPr="00464ED5" w:rsidRDefault="0036155B" w:rsidP="0036155B">
            <w:pPr>
              <w:keepNext/>
              <w:keepLines/>
              <w:jc w:val="center"/>
              <w:rPr>
                <w:sz w:val="21"/>
                <w:szCs w:val="21"/>
                <w:lang w:val="en-US"/>
              </w:rPr>
            </w:pPr>
            <w:r>
              <w:rPr>
                <w:sz w:val="21"/>
                <w:szCs w:val="21"/>
                <w:lang w:val="en-US"/>
              </w:rPr>
              <w:t>2-7</w:t>
            </w:r>
          </w:p>
        </w:tc>
        <w:tc>
          <w:tcPr>
            <w:tcW w:w="1572" w:type="dxa"/>
          </w:tcPr>
          <w:p w14:paraId="0AAB7E2C" w14:textId="77777777" w:rsidR="0036155B" w:rsidRPr="00464ED5" w:rsidRDefault="0036155B" w:rsidP="0036155B">
            <w:pPr>
              <w:keepNext/>
              <w:keepLines/>
              <w:jc w:val="center"/>
              <w:rPr>
                <w:sz w:val="21"/>
                <w:szCs w:val="21"/>
                <w:lang w:val="en-US"/>
              </w:rPr>
            </w:pPr>
            <w:r>
              <w:rPr>
                <w:sz w:val="21"/>
                <w:szCs w:val="21"/>
                <w:lang w:val="en-US"/>
              </w:rPr>
              <w:t>&lt;10</w:t>
            </w:r>
          </w:p>
        </w:tc>
        <w:tc>
          <w:tcPr>
            <w:tcW w:w="1547" w:type="dxa"/>
          </w:tcPr>
          <w:p w14:paraId="4E66D0C5" w14:textId="3676FF75" w:rsidR="0036155B" w:rsidRDefault="0036155B" w:rsidP="0036155B">
            <w:pPr>
              <w:keepNext/>
              <w:keepLines/>
              <w:jc w:val="center"/>
              <w:rPr>
                <w:sz w:val="21"/>
                <w:szCs w:val="21"/>
                <w:lang w:val="en-US"/>
              </w:rPr>
            </w:pPr>
            <w:r>
              <w:rPr>
                <w:sz w:val="21"/>
                <w:szCs w:val="21"/>
                <w:lang w:val="en-US"/>
              </w:rPr>
              <w:t>10-15</w:t>
            </w:r>
          </w:p>
        </w:tc>
      </w:tr>
      <w:tr w:rsidR="0036155B" w:rsidRPr="00464ED5" w14:paraId="03514134" w14:textId="5963EC8F" w:rsidTr="0086155E">
        <w:trPr>
          <w:jc w:val="center"/>
        </w:trPr>
        <w:tc>
          <w:tcPr>
            <w:tcW w:w="2759" w:type="dxa"/>
            <w:vAlign w:val="center"/>
          </w:tcPr>
          <w:p w14:paraId="4DE5E26B" w14:textId="77777777" w:rsidR="0036155B" w:rsidRDefault="0036155B" w:rsidP="0036155B">
            <w:pPr>
              <w:keepNext/>
              <w:keepLines/>
              <w:jc w:val="left"/>
              <w:rPr>
                <w:sz w:val="21"/>
                <w:szCs w:val="21"/>
                <w:lang w:val="en-US"/>
              </w:rPr>
            </w:pPr>
            <w:r>
              <w:rPr>
                <w:sz w:val="21"/>
                <w:szCs w:val="21"/>
                <w:lang w:val="en-US"/>
              </w:rPr>
              <w:t>Results and Discussion</w:t>
            </w:r>
          </w:p>
        </w:tc>
        <w:tc>
          <w:tcPr>
            <w:tcW w:w="1565" w:type="dxa"/>
          </w:tcPr>
          <w:p w14:paraId="072BF320" w14:textId="77777777" w:rsidR="0036155B" w:rsidRPr="00464ED5" w:rsidRDefault="0036155B" w:rsidP="0036155B">
            <w:pPr>
              <w:keepNext/>
              <w:keepLines/>
              <w:jc w:val="center"/>
              <w:rPr>
                <w:sz w:val="21"/>
                <w:szCs w:val="21"/>
                <w:lang w:val="en-US"/>
              </w:rPr>
            </w:pPr>
            <w:r>
              <w:rPr>
                <w:sz w:val="21"/>
                <w:szCs w:val="21"/>
                <w:lang w:val="en-US"/>
              </w:rPr>
              <w:t>~10</w:t>
            </w:r>
          </w:p>
        </w:tc>
        <w:tc>
          <w:tcPr>
            <w:tcW w:w="1629" w:type="dxa"/>
          </w:tcPr>
          <w:p w14:paraId="3C1AB458" w14:textId="77777777" w:rsidR="0036155B" w:rsidRPr="00464ED5" w:rsidRDefault="0036155B" w:rsidP="0036155B">
            <w:pPr>
              <w:keepNext/>
              <w:keepLines/>
              <w:jc w:val="center"/>
              <w:rPr>
                <w:sz w:val="21"/>
                <w:szCs w:val="21"/>
                <w:lang w:val="en-US"/>
              </w:rPr>
            </w:pPr>
            <w:r>
              <w:rPr>
                <w:sz w:val="21"/>
                <w:szCs w:val="21"/>
                <w:lang w:val="en-US"/>
              </w:rPr>
              <w:t>~10</w:t>
            </w:r>
          </w:p>
        </w:tc>
        <w:tc>
          <w:tcPr>
            <w:tcW w:w="1572" w:type="dxa"/>
          </w:tcPr>
          <w:p w14:paraId="678563C4" w14:textId="77777777" w:rsidR="0036155B" w:rsidRPr="00464ED5" w:rsidRDefault="0036155B" w:rsidP="0036155B">
            <w:pPr>
              <w:keepNext/>
              <w:keepLines/>
              <w:jc w:val="center"/>
              <w:rPr>
                <w:sz w:val="21"/>
                <w:szCs w:val="21"/>
                <w:lang w:val="en-US"/>
              </w:rPr>
            </w:pPr>
            <w:r>
              <w:rPr>
                <w:sz w:val="21"/>
                <w:szCs w:val="21"/>
                <w:lang w:val="en-US"/>
              </w:rPr>
              <w:t>~20-30</w:t>
            </w:r>
          </w:p>
        </w:tc>
        <w:tc>
          <w:tcPr>
            <w:tcW w:w="1547" w:type="dxa"/>
          </w:tcPr>
          <w:p w14:paraId="6976FF5E" w14:textId="202C63DF" w:rsidR="0036155B" w:rsidRDefault="0036155B" w:rsidP="0036155B">
            <w:pPr>
              <w:keepNext/>
              <w:keepLines/>
              <w:jc w:val="center"/>
              <w:rPr>
                <w:sz w:val="21"/>
                <w:szCs w:val="21"/>
                <w:lang w:val="en-US"/>
              </w:rPr>
            </w:pPr>
            <w:r>
              <w:rPr>
                <w:sz w:val="21"/>
                <w:szCs w:val="21"/>
                <w:lang w:val="en-US"/>
              </w:rPr>
              <w:t>40-70</w:t>
            </w:r>
          </w:p>
        </w:tc>
      </w:tr>
      <w:tr w:rsidR="0036155B" w:rsidRPr="00464ED5" w14:paraId="03325933" w14:textId="152F95B0" w:rsidTr="0086155E">
        <w:trPr>
          <w:jc w:val="center"/>
        </w:trPr>
        <w:tc>
          <w:tcPr>
            <w:tcW w:w="2759" w:type="dxa"/>
            <w:vAlign w:val="center"/>
          </w:tcPr>
          <w:p w14:paraId="5F3F2A0D" w14:textId="14FB3BC1" w:rsidR="0036155B" w:rsidRDefault="0036155B" w:rsidP="0036155B">
            <w:pPr>
              <w:keepNext/>
              <w:keepLines/>
              <w:jc w:val="left"/>
              <w:rPr>
                <w:sz w:val="21"/>
                <w:szCs w:val="21"/>
                <w:lang w:val="en-US"/>
              </w:rPr>
            </w:pPr>
            <w:r>
              <w:rPr>
                <w:sz w:val="21"/>
                <w:szCs w:val="21"/>
                <w:lang w:val="en-US"/>
              </w:rPr>
              <w:t>Conclusions and Outlook</w:t>
            </w:r>
          </w:p>
        </w:tc>
        <w:tc>
          <w:tcPr>
            <w:tcW w:w="1565" w:type="dxa"/>
          </w:tcPr>
          <w:p w14:paraId="153D1D7A" w14:textId="5B384FB7" w:rsidR="0036155B" w:rsidRPr="00464ED5" w:rsidRDefault="0036155B" w:rsidP="0036155B">
            <w:pPr>
              <w:keepNext/>
              <w:keepLines/>
              <w:jc w:val="center"/>
              <w:rPr>
                <w:sz w:val="21"/>
                <w:szCs w:val="21"/>
                <w:lang w:val="en-US"/>
              </w:rPr>
            </w:pPr>
            <w:r>
              <w:rPr>
                <w:sz w:val="21"/>
                <w:szCs w:val="21"/>
                <w:lang w:val="en-US"/>
              </w:rPr>
              <w:t>1</w:t>
            </w:r>
          </w:p>
        </w:tc>
        <w:tc>
          <w:tcPr>
            <w:tcW w:w="1629" w:type="dxa"/>
          </w:tcPr>
          <w:p w14:paraId="64A09940" w14:textId="77777777" w:rsidR="0036155B" w:rsidRPr="00464ED5" w:rsidRDefault="0036155B" w:rsidP="0036155B">
            <w:pPr>
              <w:keepNext/>
              <w:keepLines/>
              <w:jc w:val="center"/>
              <w:rPr>
                <w:sz w:val="21"/>
                <w:szCs w:val="21"/>
                <w:lang w:val="en-US"/>
              </w:rPr>
            </w:pPr>
            <w:r>
              <w:rPr>
                <w:sz w:val="21"/>
                <w:szCs w:val="21"/>
                <w:lang w:val="en-US"/>
              </w:rPr>
              <w:t>1-2</w:t>
            </w:r>
          </w:p>
        </w:tc>
        <w:tc>
          <w:tcPr>
            <w:tcW w:w="1572" w:type="dxa"/>
          </w:tcPr>
          <w:p w14:paraId="0024147B" w14:textId="77777777" w:rsidR="0036155B" w:rsidRPr="00464ED5" w:rsidRDefault="0036155B" w:rsidP="0036155B">
            <w:pPr>
              <w:keepNext/>
              <w:keepLines/>
              <w:jc w:val="center"/>
              <w:rPr>
                <w:sz w:val="21"/>
                <w:szCs w:val="21"/>
                <w:lang w:val="en-US"/>
              </w:rPr>
            </w:pPr>
            <w:r>
              <w:rPr>
                <w:sz w:val="21"/>
                <w:szCs w:val="21"/>
                <w:lang w:val="en-US"/>
              </w:rPr>
              <w:t>2-3</w:t>
            </w:r>
          </w:p>
        </w:tc>
        <w:tc>
          <w:tcPr>
            <w:tcW w:w="1547" w:type="dxa"/>
          </w:tcPr>
          <w:p w14:paraId="5D8E40ED" w14:textId="3337F280" w:rsidR="0036155B" w:rsidRDefault="0036155B" w:rsidP="0036155B">
            <w:pPr>
              <w:keepNext/>
              <w:keepLines/>
              <w:jc w:val="center"/>
              <w:rPr>
                <w:sz w:val="21"/>
                <w:szCs w:val="21"/>
                <w:lang w:val="en-US"/>
              </w:rPr>
            </w:pPr>
            <w:r>
              <w:rPr>
                <w:sz w:val="21"/>
                <w:szCs w:val="21"/>
                <w:lang w:val="en-US"/>
              </w:rPr>
              <w:t xml:space="preserve">  2-  4</w:t>
            </w:r>
          </w:p>
        </w:tc>
      </w:tr>
      <w:tr w:rsidR="0036155B" w:rsidRPr="00464ED5" w14:paraId="02D4A6EA" w14:textId="355DA295" w:rsidTr="0086155E">
        <w:trPr>
          <w:jc w:val="center"/>
        </w:trPr>
        <w:tc>
          <w:tcPr>
            <w:tcW w:w="2759" w:type="dxa"/>
            <w:vAlign w:val="center"/>
          </w:tcPr>
          <w:p w14:paraId="3D94BAF1" w14:textId="77777777" w:rsidR="0036155B" w:rsidRDefault="0036155B" w:rsidP="0036155B">
            <w:pPr>
              <w:keepNext/>
              <w:keepLines/>
              <w:jc w:val="left"/>
              <w:rPr>
                <w:sz w:val="21"/>
                <w:szCs w:val="21"/>
                <w:lang w:val="en-US"/>
              </w:rPr>
            </w:pPr>
            <w:r>
              <w:rPr>
                <w:sz w:val="21"/>
                <w:szCs w:val="21"/>
                <w:lang w:val="en-US"/>
              </w:rPr>
              <w:t>List of References</w:t>
            </w:r>
          </w:p>
        </w:tc>
        <w:tc>
          <w:tcPr>
            <w:tcW w:w="1565" w:type="dxa"/>
          </w:tcPr>
          <w:p w14:paraId="0DD4875C" w14:textId="77777777" w:rsidR="0036155B" w:rsidRPr="00464ED5" w:rsidRDefault="0036155B" w:rsidP="0036155B">
            <w:pPr>
              <w:keepNext/>
              <w:keepLines/>
              <w:jc w:val="center"/>
              <w:rPr>
                <w:sz w:val="21"/>
                <w:szCs w:val="21"/>
                <w:lang w:val="en-US"/>
              </w:rPr>
            </w:pPr>
            <w:r>
              <w:rPr>
                <w:sz w:val="21"/>
                <w:szCs w:val="21"/>
                <w:lang w:val="en-US"/>
              </w:rPr>
              <w:t>3-5</w:t>
            </w:r>
          </w:p>
        </w:tc>
        <w:tc>
          <w:tcPr>
            <w:tcW w:w="1629" w:type="dxa"/>
          </w:tcPr>
          <w:p w14:paraId="2D59837A" w14:textId="77777777" w:rsidR="0036155B" w:rsidRPr="00464ED5" w:rsidRDefault="0036155B" w:rsidP="0036155B">
            <w:pPr>
              <w:keepNext/>
              <w:keepLines/>
              <w:jc w:val="center"/>
              <w:rPr>
                <w:sz w:val="21"/>
                <w:szCs w:val="21"/>
                <w:lang w:val="en-US"/>
              </w:rPr>
            </w:pPr>
            <w:r>
              <w:rPr>
                <w:sz w:val="21"/>
                <w:szCs w:val="21"/>
                <w:lang w:val="en-US"/>
              </w:rPr>
              <w:t>3-5</w:t>
            </w:r>
          </w:p>
        </w:tc>
        <w:tc>
          <w:tcPr>
            <w:tcW w:w="1572" w:type="dxa"/>
          </w:tcPr>
          <w:p w14:paraId="5E15BBDB" w14:textId="77777777" w:rsidR="0036155B" w:rsidRPr="00464ED5" w:rsidRDefault="0036155B" w:rsidP="0036155B">
            <w:pPr>
              <w:keepNext/>
              <w:keepLines/>
              <w:jc w:val="center"/>
              <w:rPr>
                <w:sz w:val="21"/>
                <w:szCs w:val="21"/>
                <w:lang w:val="en-US"/>
              </w:rPr>
            </w:pPr>
            <w:r>
              <w:rPr>
                <w:sz w:val="21"/>
                <w:szCs w:val="21"/>
                <w:lang w:val="en-US"/>
              </w:rPr>
              <w:t>5-10</w:t>
            </w:r>
          </w:p>
        </w:tc>
        <w:tc>
          <w:tcPr>
            <w:tcW w:w="1547" w:type="dxa"/>
          </w:tcPr>
          <w:p w14:paraId="643309D7" w14:textId="77F6940B" w:rsidR="0036155B" w:rsidRDefault="0036155B" w:rsidP="0036155B">
            <w:pPr>
              <w:keepNext/>
              <w:keepLines/>
              <w:jc w:val="center"/>
              <w:rPr>
                <w:sz w:val="21"/>
                <w:szCs w:val="21"/>
                <w:lang w:val="en-US"/>
              </w:rPr>
            </w:pPr>
            <w:r>
              <w:rPr>
                <w:sz w:val="21"/>
                <w:szCs w:val="21"/>
                <w:lang w:val="en-US"/>
              </w:rPr>
              <w:t>10-15</w:t>
            </w:r>
          </w:p>
        </w:tc>
      </w:tr>
      <w:tr w:rsidR="0036155B" w:rsidRPr="00464ED5" w14:paraId="6E0C6F3E" w14:textId="150D6389" w:rsidTr="0086155E">
        <w:trPr>
          <w:jc w:val="center"/>
        </w:trPr>
        <w:tc>
          <w:tcPr>
            <w:tcW w:w="2759" w:type="dxa"/>
            <w:tcBorders>
              <w:bottom w:val="single" w:sz="12" w:space="0" w:color="auto"/>
            </w:tcBorders>
            <w:vAlign w:val="center"/>
          </w:tcPr>
          <w:p w14:paraId="33141721" w14:textId="77777777" w:rsidR="0036155B" w:rsidRPr="00464ED5" w:rsidRDefault="0036155B" w:rsidP="0036155B">
            <w:pPr>
              <w:keepNext/>
              <w:keepLines/>
              <w:jc w:val="left"/>
              <w:rPr>
                <w:sz w:val="21"/>
                <w:szCs w:val="21"/>
                <w:lang w:val="en-US"/>
              </w:rPr>
            </w:pPr>
            <w:r>
              <w:rPr>
                <w:sz w:val="21"/>
                <w:szCs w:val="21"/>
                <w:lang w:val="en-US"/>
              </w:rPr>
              <w:t>Appendix</w:t>
            </w:r>
          </w:p>
        </w:tc>
        <w:tc>
          <w:tcPr>
            <w:tcW w:w="1565" w:type="dxa"/>
            <w:tcBorders>
              <w:bottom w:val="single" w:sz="12" w:space="0" w:color="auto"/>
            </w:tcBorders>
          </w:tcPr>
          <w:p w14:paraId="24C828B4" w14:textId="77777777" w:rsidR="0036155B" w:rsidRPr="00464ED5" w:rsidRDefault="0036155B" w:rsidP="0036155B">
            <w:pPr>
              <w:keepNext/>
              <w:keepLines/>
              <w:jc w:val="center"/>
              <w:rPr>
                <w:sz w:val="21"/>
                <w:szCs w:val="21"/>
                <w:lang w:val="en-US"/>
              </w:rPr>
            </w:pPr>
          </w:p>
        </w:tc>
        <w:tc>
          <w:tcPr>
            <w:tcW w:w="1629" w:type="dxa"/>
            <w:tcBorders>
              <w:bottom w:val="single" w:sz="12" w:space="0" w:color="auto"/>
            </w:tcBorders>
          </w:tcPr>
          <w:p w14:paraId="2DCE5875" w14:textId="77777777" w:rsidR="0036155B" w:rsidRPr="00464ED5" w:rsidRDefault="0036155B" w:rsidP="0036155B">
            <w:pPr>
              <w:keepNext/>
              <w:keepLines/>
              <w:jc w:val="center"/>
              <w:rPr>
                <w:sz w:val="21"/>
                <w:szCs w:val="21"/>
                <w:lang w:val="en-US"/>
              </w:rPr>
            </w:pPr>
          </w:p>
        </w:tc>
        <w:tc>
          <w:tcPr>
            <w:tcW w:w="1572" w:type="dxa"/>
            <w:tcBorders>
              <w:bottom w:val="single" w:sz="12" w:space="0" w:color="auto"/>
            </w:tcBorders>
          </w:tcPr>
          <w:p w14:paraId="60245CE4" w14:textId="43537F00" w:rsidR="0036155B" w:rsidRPr="00464ED5" w:rsidRDefault="0036155B" w:rsidP="0036155B">
            <w:pPr>
              <w:keepNext/>
              <w:keepLines/>
              <w:jc w:val="center"/>
              <w:rPr>
                <w:sz w:val="21"/>
                <w:szCs w:val="21"/>
                <w:lang w:val="en-US"/>
              </w:rPr>
            </w:pPr>
            <w:r>
              <w:rPr>
                <w:sz w:val="21"/>
                <w:szCs w:val="21"/>
                <w:lang w:val="en-US"/>
              </w:rPr>
              <w:t>&lt;20-30</w:t>
            </w:r>
          </w:p>
        </w:tc>
        <w:tc>
          <w:tcPr>
            <w:tcW w:w="1547" w:type="dxa"/>
            <w:tcBorders>
              <w:bottom w:val="single" w:sz="12" w:space="0" w:color="auto"/>
            </w:tcBorders>
          </w:tcPr>
          <w:p w14:paraId="3DB03DDC" w14:textId="0E1290F3" w:rsidR="0036155B" w:rsidRDefault="0036155B" w:rsidP="0036155B">
            <w:pPr>
              <w:keepNext/>
              <w:keepLines/>
              <w:jc w:val="center"/>
              <w:rPr>
                <w:sz w:val="21"/>
                <w:szCs w:val="21"/>
                <w:lang w:val="en-US"/>
              </w:rPr>
            </w:pPr>
            <w:r>
              <w:rPr>
                <w:sz w:val="21"/>
                <w:szCs w:val="21"/>
                <w:lang w:val="en-US"/>
              </w:rPr>
              <w:t>&lt;20-30</w:t>
            </w:r>
          </w:p>
        </w:tc>
      </w:tr>
    </w:tbl>
    <w:p w14:paraId="6E14843F" w14:textId="77777777" w:rsidR="000E291A" w:rsidRDefault="000E291A" w:rsidP="000E291A">
      <w:pPr>
        <w:pStyle w:val="Listenabsatz"/>
      </w:pPr>
      <w:r>
        <w:t>Do not use more than four levels of subsections (max. 1.1.1.1)</w:t>
      </w:r>
    </w:p>
    <w:p w14:paraId="3FC25FE0" w14:textId="6398E8B6" w:rsidR="008745C4" w:rsidRDefault="008745C4" w:rsidP="008745C4">
      <w:pPr>
        <w:pStyle w:val="Listenabsatz"/>
      </w:pPr>
      <w:r>
        <w:t xml:space="preserve">In English, capitalize the headings of the (sub)sections: </w:t>
      </w:r>
      <w:r w:rsidRPr="008745C4">
        <w:t>http://grammar.yourdictionary.com/capitalization/rules-for-capitalization-in-titles.html</w:t>
      </w:r>
    </w:p>
    <w:p w14:paraId="2422664A" w14:textId="77777777" w:rsidR="002F7C1D" w:rsidRDefault="002F7C1D" w:rsidP="002F7C1D">
      <w:pPr>
        <w:pStyle w:val="Listenabsatz"/>
      </w:pPr>
      <w:r>
        <w:t>Provide bound forms of your thesis for the submission to the examination office</w:t>
      </w:r>
    </w:p>
    <w:p w14:paraId="56BAF308" w14:textId="77777777" w:rsidR="002F7C1D" w:rsidRDefault="002F7C1D" w:rsidP="002F7C1D">
      <w:pPr>
        <w:pStyle w:val="Listenabsatz"/>
        <w:numPr>
          <w:ilvl w:val="1"/>
          <w:numId w:val="7"/>
        </w:numPr>
      </w:pPr>
      <w:r>
        <w:t>2 copies for B.Sc. and M.Sc.</w:t>
      </w:r>
    </w:p>
    <w:p w14:paraId="5D0A650D" w14:textId="77777777" w:rsidR="002F7C1D" w:rsidRDefault="002F7C1D" w:rsidP="002F7C1D">
      <w:pPr>
        <w:pStyle w:val="Listenabsatz"/>
        <w:numPr>
          <w:ilvl w:val="1"/>
          <w:numId w:val="7"/>
        </w:numPr>
      </w:pPr>
      <w:r>
        <w:t>3 copies for PhD</w:t>
      </w:r>
    </w:p>
    <w:p w14:paraId="72D39A2E" w14:textId="3CCE79FC" w:rsidR="002F7C1D" w:rsidRDefault="002F7C1D" w:rsidP="002F7C1D">
      <w:pPr>
        <w:pStyle w:val="Listenabsatz"/>
      </w:pPr>
      <w:r>
        <w:t xml:space="preserve">For </w:t>
      </w:r>
      <w:r w:rsidR="003D5B43">
        <w:t>the Institute</w:t>
      </w:r>
      <w:r>
        <w:t>, no printed forms are necessary</w:t>
      </w:r>
      <w:r w:rsidR="003D5B43">
        <w:t xml:space="preserve">, </w:t>
      </w:r>
      <w:r>
        <w:t>e.g.</w:t>
      </w:r>
      <w:r w:rsidR="003D5B43">
        <w:t>,</w:t>
      </w:r>
      <w:r>
        <w:t xml:space="preserve"> for practical courses</w:t>
      </w:r>
      <w:r w:rsidR="003D5B43">
        <w:t>, but electronic versions (Word and pdf).</w:t>
      </w:r>
      <w:r w:rsidR="008745C4">
        <w:t xml:space="preserve"> Name the documents in the format </w:t>
      </w:r>
      <w:r w:rsidR="0036155B">
        <w:t>“</w:t>
      </w:r>
      <w:r w:rsidR="008745C4">
        <w:t>MSc_Lastname_YYMMDD.</w:t>
      </w:r>
      <w:r w:rsidR="0036155B">
        <w:t>docx”</w:t>
      </w:r>
      <w:r w:rsidR="008745C4">
        <w:t>.</w:t>
      </w:r>
    </w:p>
    <w:p w14:paraId="2D17752C" w14:textId="77777777" w:rsidR="008061E1" w:rsidRDefault="008061E1" w:rsidP="008745C4">
      <w:pPr>
        <w:pStyle w:val="berschrift1"/>
        <w:rPr>
          <w:lang w:val="en-US"/>
        </w:rPr>
      </w:pPr>
      <w:bookmarkStart w:id="4" w:name="_Toc425433949"/>
      <w:r>
        <w:rPr>
          <w:lang w:val="en-US"/>
        </w:rPr>
        <w:t>Figures, Tables, and Equations</w:t>
      </w:r>
      <w:bookmarkEnd w:id="4"/>
    </w:p>
    <w:p w14:paraId="77F6DCDE" w14:textId="3FE01337" w:rsidR="009A5B80" w:rsidRPr="008061E1" w:rsidRDefault="009A5B80" w:rsidP="008745C4">
      <w:pPr>
        <w:pStyle w:val="Listenabsatz"/>
      </w:pPr>
      <w:r>
        <w:t xml:space="preserve">The label of the </w:t>
      </w:r>
      <w:r w:rsidR="0036155B">
        <w:t>c</w:t>
      </w:r>
      <w:r>
        <w:t>aption</w:t>
      </w:r>
      <w:r w:rsidR="003D5B43">
        <w:t>s</w:t>
      </w:r>
      <w:r>
        <w:t xml:space="preserve"> (</w:t>
      </w:r>
      <w:r w:rsidR="0036155B">
        <w:t>f</w:t>
      </w:r>
      <w:r>
        <w:t>ig</w:t>
      </w:r>
      <w:r w:rsidR="0036155B">
        <w:t>ures</w:t>
      </w:r>
      <w:r w:rsidR="003D5B43">
        <w:t xml:space="preserve">) and </w:t>
      </w:r>
      <w:r w:rsidR="0036155B">
        <w:t>h</w:t>
      </w:r>
      <w:r w:rsidR="003D5B43">
        <w:t>eadings (</w:t>
      </w:r>
      <w:r w:rsidR="0036155B">
        <w:t>tables</w:t>
      </w:r>
      <w:r>
        <w:t xml:space="preserve">) is set in </w:t>
      </w:r>
      <w:r w:rsidRPr="009A5B80">
        <w:rPr>
          <w:b/>
        </w:rPr>
        <w:t>bold</w:t>
      </w:r>
      <w:r>
        <w:t xml:space="preserve"> face.</w:t>
      </w:r>
    </w:p>
    <w:p w14:paraId="54842037" w14:textId="77777777" w:rsidR="008061E1" w:rsidRPr="00BD2FBC" w:rsidRDefault="00063341" w:rsidP="008745C4">
      <w:pPr>
        <w:pStyle w:val="Listenabsatz"/>
      </w:pPr>
      <w:r>
        <w:t xml:space="preserve">Copy/paste the predefined entities </w:t>
      </w:r>
      <w:r w:rsidR="007D38C9">
        <w:t>from the examples</w:t>
      </w:r>
      <w:r w:rsidR="0081320C">
        <w:t xml:space="preserve"> given below</w:t>
      </w:r>
      <w:r w:rsidR="007D38C9">
        <w:t xml:space="preserve"> </w:t>
      </w:r>
      <w:r w:rsidR="008061E1" w:rsidRPr="00BD2FBC">
        <w:t>to create new figures/tables/equations. They</w:t>
      </w:r>
      <w:r w:rsidR="00CE4A71">
        <w:t xml:space="preserve"> are formatted to</w:t>
      </w:r>
    </w:p>
    <w:p w14:paraId="6BD4C9A6" w14:textId="77777777" w:rsidR="008061E1" w:rsidRPr="00BD2FBC" w:rsidRDefault="008061E1" w:rsidP="00CD56F5">
      <w:pPr>
        <w:pStyle w:val="Listenabsatz"/>
        <w:numPr>
          <w:ilvl w:val="1"/>
          <w:numId w:val="7"/>
        </w:numPr>
      </w:pPr>
      <w:r w:rsidRPr="00BD2FBC">
        <w:t>apply the correct formats, also for caption labels and caption text,</w:t>
      </w:r>
    </w:p>
    <w:p w14:paraId="5D48E62E" w14:textId="77777777" w:rsidR="008061E1" w:rsidRDefault="008061E1" w:rsidP="001626DC">
      <w:pPr>
        <w:pStyle w:val="Listenabsatz"/>
        <w:numPr>
          <w:ilvl w:val="1"/>
          <w:numId w:val="7"/>
        </w:numPr>
      </w:pPr>
      <w:r w:rsidRPr="008061E1">
        <w:t>avoid page breaks between caption and figure or table, respectively.</w:t>
      </w:r>
    </w:p>
    <w:p w14:paraId="04ED18EA" w14:textId="12582FEB" w:rsidR="000F1FF6" w:rsidRPr="008061E1" w:rsidRDefault="000F1FF6" w:rsidP="009C7BC1">
      <w:pPr>
        <w:pStyle w:val="Listenabsatz"/>
      </w:pPr>
      <w:r>
        <w:t xml:space="preserve">Figures and tables shall be placed at the top or at the bottom of a page. They should be mentioned in the text body </w:t>
      </w:r>
      <w:r w:rsidRPr="009C7BC1">
        <w:rPr>
          <w:rStyle w:val="HighlightMedium"/>
        </w:rPr>
        <w:t>before</w:t>
      </w:r>
      <w:r>
        <w:t>.</w:t>
      </w:r>
    </w:p>
    <w:p w14:paraId="50B35CBC" w14:textId="77777777" w:rsidR="008061E1" w:rsidRPr="008745C4" w:rsidRDefault="008061E1" w:rsidP="008745C4">
      <w:pPr>
        <w:pStyle w:val="berschrift2"/>
      </w:pPr>
      <w:bookmarkStart w:id="5" w:name="_Toc425433950"/>
      <w:r w:rsidRPr="008745C4">
        <w:t>Figures</w:t>
      </w:r>
      <w:bookmarkEnd w:id="5"/>
    </w:p>
    <w:p w14:paraId="0BF972F7" w14:textId="1312DBB9" w:rsidR="008061E1" w:rsidRDefault="008061E1" w:rsidP="008745C4">
      <w:pPr>
        <w:pStyle w:val="Listenabsatz"/>
      </w:pPr>
      <w:r w:rsidRPr="008745C4">
        <w:t xml:space="preserve">The caption goes </w:t>
      </w:r>
      <w:r w:rsidRPr="008745C4">
        <w:rPr>
          <w:rStyle w:val="HighlightMedium"/>
          <w:i w:val="0"/>
        </w:rPr>
        <w:t>below</w:t>
      </w:r>
      <w:r w:rsidRPr="008745C4">
        <w:t xml:space="preserve"> the figure and contain</w:t>
      </w:r>
      <w:r w:rsidR="003D5B43" w:rsidRPr="008745C4">
        <w:t>s</w:t>
      </w:r>
      <w:r w:rsidRPr="008745C4">
        <w:t xml:space="preserve"> a description of what the figure shows. Also give, e.g., experimental conditions</w:t>
      </w:r>
      <w:r w:rsidR="003D5B43" w:rsidRPr="008745C4">
        <w:t>,</w:t>
      </w:r>
      <w:r w:rsidRPr="008745C4">
        <w:t xml:space="preserve"> if applicable. The caption sh</w:t>
      </w:r>
      <w:r w:rsidR="003D5B43" w:rsidRPr="008745C4">
        <w:t>ould</w:t>
      </w:r>
      <w:r w:rsidRPr="008745C4">
        <w:t xml:space="preserve"> not contain an interpretation of the figure.</w:t>
      </w:r>
    </w:p>
    <w:p w14:paraId="7E35FCD3" w14:textId="14BE3CED" w:rsidR="00F44BB2" w:rsidRPr="008745C4" w:rsidRDefault="00F44BB2" w:rsidP="008745C4">
      <w:pPr>
        <w:pStyle w:val="Listenabsatz"/>
      </w:pPr>
      <w:r>
        <w:t>Figures are referred to in the format “Fig. 1” from the text (</w:t>
      </w:r>
      <w:r w:rsidRPr="009C7BC1">
        <w:rPr>
          <w:rStyle w:val="HighlightMedium"/>
        </w:rPr>
        <w:t>“Abb.” in German</w:t>
      </w:r>
      <w:r>
        <w:t>)</w:t>
      </w:r>
    </w:p>
    <w:p w14:paraId="7A168E26" w14:textId="200B3C85" w:rsidR="00A145CD" w:rsidRPr="008745C4" w:rsidRDefault="00A145CD" w:rsidP="00F44BB2">
      <w:pPr>
        <w:pStyle w:val="Listenabsatz"/>
      </w:pPr>
      <w:r w:rsidRPr="008745C4">
        <w:t>Graphs must have a frame</w:t>
      </w:r>
      <w:r w:rsidR="0036155B">
        <w:t>.</w:t>
      </w:r>
    </w:p>
    <w:p w14:paraId="4E584083" w14:textId="6A1D811F" w:rsidR="00A24B69" w:rsidRPr="008745C4" w:rsidRDefault="00A24B69" w:rsidP="00F44BB2">
      <w:pPr>
        <w:pStyle w:val="Listenabsatz"/>
      </w:pPr>
      <w:r w:rsidRPr="008745C4">
        <w:t>Use either Cambria or Arial font</w:t>
      </w:r>
      <w:r w:rsidR="0036155B">
        <w:t>.</w:t>
      </w:r>
    </w:p>
    <w:p w14:paraId="2AAFD368" w14:textId="08EF750E" w:rsidR="00A145CD" w:rsidRPr="008745C4" w:rsidRDefault="00A145CD" w:rsidP="00F44BB2">
      <w:pPr>
        <w:pStyle w:val="Listenabsatz"/>
      </w:pPr>
      <w:r w:rsidRPr="008745C4">
        <w:t>Use ticks at all four sides of the graph, pointing inside</w:t>
      </w:r>
      <w:r w:rsidR="0036155B">
        <w:t>.</w:t>
      </w:r>
    </w:p>
    <w:p w14:paraId="364E1340" w14:textId="4580418B" w:rsidR="00A145CD" w:rsidRPr="008745C4" w:rsidRDefault="003D5B43" w:rsidP="00F44BB2">
      <w:pPr>
        <w:pStyle w:val="Listenabsatz"/>
      </w:pPr>
      <w:r w:rsidRPr="008745C4">
        <w:t xml:space="preserve">Limit the number of </w:t>
      </w:r>
      <w:r w:rsidR="00A145CD" w:rsidRPr="008745C4">
        <w:t>curves per graph</w:t>
      </w:r>
      <w:r w:rsidRPr="008745C4">
        <w:t xml:space="preserve"> to keep it simple (usually not more than three or four)</w:t>
      </w:r>
      <w:r w:rsidR="00A145CD" w:rsidRPr="008745C4">
        <w:t>.</w:t>
      </w:r>
    </w:p>
    <w:p w14:paraId="6C454940" w14:textId="77777777" w:rsidR="00A145CD" w:rsidRPr="008745C4" w:rsidRDefault="00A145CD" w:rsidP="00F44BB2">
      <w:pPr>
        <w:pStyle w:val="Listenabsatz"/>
      </w:pPr>
      <w:r w:rsidRPr="008745C4">
        <w:t>If the plotted data are single data points, provide a dotted or dashed line as a “guide to the eye”. The legend must then only contain the data point symbols but not the line.</w:t>
      </w:r>
    </w:p>
    <w:p w14:paraId="391815A2" w14:textId="5A18884E" w:rsidR="00063341" w:rsidRPr="008745C4" w:rsidRDefault="00A145CD" w:rsidP="00F44BB2">
      <w:pPr>
        <w:pStyle w:val="Listenabsatz"/>
      </w:pPr>
      <w:r w:rsidRPr="008745C4">
        <w:t>If there is a functional co</w:t>
      </w:r>
      <w:r w:rsidR="003D5B43" w:rsidRPr="008745C4">
        <w:t>rrela</w:t>
      </w:r>
      <w:r w:rsidRPr="008745C4">
        <w:t>tion between Y and X values</w:t>
      </w:r>
      <w:r w:rsidR="003D5B43" w:rsidRPr="008745C4">
        <w:t>,</w:t>
      </w:r>
      <w:r w:rsidRPr="008745C4">
        <w:t>e.g., a fitted model, a solid line may be used and added to the legend, separately from the data point symbols.</w:t>
      </w:r>
      <w:r w:rsidR="00367EDA" w:rsidRPr="008745C4">
        <w:t xml:space="preserve"> </w:t>
      </w:r>
    </w:p>
    <w:p w14:paraId="0568C6A6" w14:textId="77777777" w:rsidR="00536007" w:rsidRDefault="00335033" w:rsidP="00F44BB2">
      <w:pPr>
        <w:pStyle w:val="Listenabsatz"/>
      </w:pPr>
      <w:r w:rsidRPr="008745C4">
        <w:t>There are Origin Design Files (*.oth files) available</w:t>
      </w:r>
    </w:p>
    <w:p w14:paraId="5E73AE92" w14:textId="3E75F665" w:rsidR="00536007" w:rsidRDefault="000B4A1C" w:rsidP="00536007">
      <w:pPr>
        <w:pStyle w:val="Listenabsatz"/>
        <w:numPr>
          <w:ilvl w:val="1"/>
          <w:numId w:val="7"/>
        </w:numPr>
      </w:pPr>
      <w:hyperlink r:id="rId11" w:history="1">
        <w:r w:rsidR="00E503A8" w:rsidRPr="00CD55D5">
          <w:rPr>
            <w:rStyle w:val="Hyperlink"/>
            <w:lang w:eastAsia="de-DE"/>
          </w:rPr>
          <w:t>Y:\AKGAbschlussarbeiten\Thesis Template</w:t>
        </w:r>
      </w:hyperlink>
      <w:r w:rsidR="00536007" w:rsidRPr="009C7BC1">
        <w:rPr>
          <w:lang w:eastAsia="de-DE"/>
        </w:rPr>
        <w:t>\</w:t>
      </w:r>
      <w:r w:rsidR="00536007">
        <w:rPr>
          <w:lang w:eastAsia="de-DE"/>
        </w:rPr>
        <w:t>Page_Thesis</w:t>
      </w:r>
      <w:r w:rsidR="00536007" w:rsidRPr="00536007">
        <w:rPr>
          <w:i/>
          <w:lang w:eastAsia="de-DE"/>
        </w:rPr>
        <w:t>_&lt;Font&gt;_YYMMDD</w:t>
      </w:r>
      <w:r w:rsidR="00536007">
        <w:rPr>
          <w:lang w:eastAsia="de-DE"/>
        </w:rPr>
        <w:t>.oth</w:t>
      </w:r>
    </w:p>
    <w:p w14:paraId="538D078B" w14:textId="77777777" w:rsidR="00536007" w:rsidRDefault="00536007" w:rsidP="00536007">
      <w:pPr>
        <w:pStyle w:val="Listenabsatz"/>
        <w:numPr>
          <w:ilvl w:val="1"/>
          <w:numId w:val="7"/>
        </w:numPr>
      </w:pPr>
      <w:r>
        <w:t>Copy them to</w:t>
      </w:r>
    </w:p>
    <w:p w14:paraId="4ED2A7D0" w14:textId="577EE809" w:rsidR="00536007" w:rsidRDefault="00536007" w:rsidP="00A52502">
      <w:pPr>
        <w:pStyle w:val="Listenabsatz"/>
        <w:numPr>
          <w:ilvl w:val="2"/>
          <w:numId w:val="7"/>
        </w:numPr>
      </w:pPr>
      <w:r>
        <w:t xml:space="preserve">English Windows: </w:t>
      </w:r>
      <w:r w:rsidR="00A52502" w:rsidRPr="00A52502">
        <w:t>C:\Users\</w:t>
      </w:r>
      <w:r w:rsidR="00A52502" w:rsidRPr="00536007">
        <w:rPr>
          <w:i/>
        </w:rPr>
        <w:t>&lt;username&gt;</w:t>
      </w:r>
      <w:r w:rsidR="00A52502" w:rsidRPr="00A52502">
        <w:t>\Documents\OriginLab\Origin8\User Files\Themes\Graph</w:t>
      </w:r>
    </w:p>
    <w:p w14:paraId="0296E778" w14:textId="63DF44E2" w:rsidR="00536007" w:rsidRDefault="00536007" w:rsidP="00536007">
      <w:pPr>
        <w:pStyle w:val="Listenabsatz"/>
        <w:numPr>
          <w:ilvl w:val="2"/>
          <w:numId w:val="7"/>
        </w:numPr>
      </w:pPr>
      <w:r>
        <w:t>German Windows: C:\Users\</w:t>
      </w:r>
      <w:r w:rsidRPr="00536007">
        <w:rPr>
          <w:i/>
        </w:rPr>
        <w:t>&lt;username&gt;</w:t>
      </w:r>
      <w:r w:rsidRPr="008745C4">
        <w:t>\Documents\OriginLab\Origin</w:t>
      </w:r>
      <w:r>
        <w:t>8\Anwenderdateien\Themes\Graph\</w:t>
      </w:r>
    </w:p>
    <w:p w14:paraId="6C02CB94" w14:textId="723A89A9" w:rsidR="00335033" w:rsidRPr="008745C4" w:rsidRDefault="00335033" w:rsidP="00536007">
      <w:pPr>
        <w:pStyle w:val="Listenabsatz"/>
        <w:numPr>
          <w:ilvl w:val="1"/>
          <w:numId w:val="7"/>
        </w:numPr>
      </w:pPr>
      <w:r w:rsidRPr="008745C4">
        <w:t>Then you can use them via the Origin Design Manager (press F7 to open it).</w:t>
      </w:r>
    </w:p>
    <w:p w14:paraId="4248E3E7" w14:textId="77777777" w:rsidR="00063341" w:rsidRPr="00063341" w:rsidRDefault="00063341" w:rsidP="008745C4">
      <w:pPr>
        <w:rPr>
          <w:lang w:val="en-US"/>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8061E1" w:rsidRPr="00063341" w14:paraId="3DCF6690" w14:textId="77777777" w:rsidTr="00DE2372">
        <w:tc>
          <w:tcPr>
            <w:tcW w:w="9072" w:type="dxa"/>
            <w:vAlign w:val="center"/>
          </w:tcPr>
          <w:p w14:paraId="015BE791" w14:textId="77777777" w:rsidR="008061E1" w:rsidRPr="00F10EDE" w:rsidRDefault="00063341" w:rsidP="008745C4">
            <w:pPr>
              <w:pStyle w:val="ContainerFigure"/>
              <w:rPr>
                <w:rStyle w:val="CaptionLabel"/>
              </w:rPr>
            </w:pPr>
            <w:r>
              <w:rPr>
                <w:b/>
                <w:noProof/>
                <w:lang w:val="de-DE" w:eastAsia="de-DE"/>
              </w:rPr>
              <w:drawing>
                <wp:inline distT="0" distB="0" distL="0" distR="0" wp14:anchorId="684F3946" wp14:editId="42551F73">
                  <wp:extent cx="2092374" cy="2085975"/>
                  <wp:effectExtent l="0" t="0" r="3175" b="0"/>
                  <wp:docPr id="4" name="Picture 4" descr="C:\Users\malnaji.ADTECH\AppData\Local\Microsoft\Windows\Temporary Internet Files\Content.IE5\GD18V5PL\ideasBul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naji.ADTECH\AppData\Local\Microsoft\Windows\Temporary Internet Files\Content.IE5\GD18V5PL\ideasBulb[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2374" cy="2085975"/>
                          </a:xfrm>
                          <a:prstGeom prst="rect">
                            <a:avLst/>
                          </a:prstGeom>
                          <a:noFill/>
                          <a:ln>
                            <a:noFill/>
                          </a:ln>
                        </pic:spPr>
                      </pic:pic>
                    </a:graphicData>
                  </a:graphic>
                </wp:inline>
              </w:drawing>
            </w:r>
          </w:p>
        </w:tc>
      </w:tr>
      <w:tr w:rsidR="008061E1" w:rsidRPr="000B4A1C" w14:paraId="54C86D63" w14:textId="77777777" w:rsidTr="00DE2372">
        <w:tc>
          <w:tcPr>
            <w:tcW w:w="9072" w:type="dxa"/>
            <w:vAlign w:val="center"/>
          </w:tcPr>
          <w:p w14:paraId="589E87B1" w14:textId="10D65E8B" w:rsidR="008061E1" w:rsidRPr="00F10EDE" w:rsidRDefault="001626DC" w:rsidP="001626DC">
            <w:pPr>
              <w:pStyle w:val="CaptionFigure"/>
              <w:rPr>
                <w:lang w:val="en-US"/>
              </w:rPr>
            </w:pPr>
            <w:bookmarkStart w:id="6" w:name="_Toc419063750"/>
            <w:r w:rsidRPr="00244DA1">
              <w:rPr>
                <w:rStyle w:val="CaptionLabel"/>
                <w:lang w:val="en-US"/>
              </w:rPr>
              <w:t>Fig. </w:t>
            </w:r>
            <w:r w:rsidRPr="001626DC">
              <w:rPr>
                <w:rStyle w:val="CaptionLabel"/>
              </w:rPr>
              <w:fldChar w:fldCharType="begin"/>
            </w:r>
            <w:r w:rsidRPr="00244DA1">
              <w:rPr>
                <w:rStyle w:val="CaptionLabel"/>
                <w:lang w:val="en-US"/>
              </w:rPr>
              <w:instrText xml:space="preserve"> STYLEREF 1 \s </w:instrText>
            </w:r>
            <w:r w:rsidRPr="001626DC">
              <w:rPr>
                <w:rStyle w:val="CaptionLabel"/>
              </w:rPr>
              <w:fldChar w:fldCharType="separate"/>
            </w:r>
            <w:r w:rsidR="009504E6">
              <w:rPr>
                <w:rStyle w:val="CaptionLabel"/>
                <w:noProof/>
                <w:lang w:val="en-US"/>
              </w:rPr>
              <w:t>2</w:t>
            </w:r>
            <w:r w:rsidRPr="001626DC">
              <w:rPr>
                <w:rStyle w:val="CaptionLabel"/>
              </w:rPr>
              <w:fldChar w:fldCharType="end"/>
            </w:r>
            <w:r w:rsidRPr="001626DC">
              <w:rPr>
                <w:rStyle w:val="CaptionLabel"/>
                <w:lang w:val="en-US"/>
              </w:rPr>
              <w:t>.</w:t>
            </w:r>
            <w:r w:rsidRPr="001626DC">
              <w:rPr>
                <w:rStyle w:val="CaptionLabel"/>
              </w:rPr>
              <w:fldChar w:fldCharType="begin"/>
            </w:r>
            <w:r w:rsidRPr="001626DC">
              <w:rPr>
                <w:rStyle w:val="CaptionLabel"/>
                <w:lang w:val="en-US"/>
              </w:rPr>
              <w:instrText xml:space="preserve"> SEQ Figure \* ARABIC \s 1 </w:instrText>
            </w:r>
            <w:r w:rsidRPr="001626DC">
              <w:rPr>
                <w:rStyle w:val="CaptionLabel"/>
              </w:rPr>
              <w:fldChar w:fldCharType="separate"/>
            </w:r>
            <w:r w:rsidR="009504E6">
              <w:rPr>
                <w:rStyle w:val="CaptionLabel"/>
                <w:noProof/>
                <w:lang w:val="en-US"/>
              </w:rPr>
              <w:t>1</w:t>
            </w:r>
            <w:r w:rsidRPr="001626DC">
              <w:rPr>
                <w:rStyle w:val="CaptionLabel"/>
              </w:rPr>
              <w:fldChar w:fldCharType="end"/>
            </w:r>
            <w:r w:rsidRPr="001626DC">
              <w:rPr>
                <w:rStyle w:val="CaptionLabel"/>
                <w:lang w:val="en-US"/>
              </w:rPr>
              <w:t>:</w:t>
            </w:r>
            <w:r w:rsidR="008061E1" w:rsidRPr="00F10EDE">
              <w:rPr>
                <w:lang w:val="en-US"/>
              </w:rPr>
              <w:tab/>
              <w:t>This is a</w:t>
            </w:r>
            <w:r w:rsidR="007D38C9">
              <w:rPr>
                <w:lang w:val="en-US"/>
              </w:rPr>
              <w:t>n empty</w:t>
            </w:r>
            <w:r w:rsidR="008061E1" w:rsidRPr="00F10EDE">
              <w:rPr>
                <w:lang w:val="en-US"/>
              </w:rPr>
              <w:t xml:space="preserve"> container which can be used for a single figure.</w:t>
            </w:r>
            <w:bookmarkEnd w:id="6"/>
          </w:p>
        </w:tc>
      </w:tr>
    </w:tbl>
    <w:p w14:paraId="6E66A8DB" w14:textId="77777777" w:rsidR="00A145CD" w:rsidRPr="008745C4" w:rsidRDefault="00A145CD" w:rsidP="008745C4">
      <w:pPr>
        <w:pStyle w:val="berschrift2"/>
      </w:pPr>
      <w:bookmarkStart w:id="7" w:name="_Toc425433951"/>
      <w:r w:rsidRPr="008745C4">
        <w:t>Tables</w:t>
      </w:r>
      <w:bookmarkEnd w:id="7"/>
    </w:p>
    <w:p w14:paraId="7368D962" w14:textId="77777777" w:rsidR="00A145CD" w:rsidRPr="006B0B98" w:rsidRDefault="00A145CD" w:rsidP="006B0B98">
      <w:pPr>
        <w:pStyle w:val="Listenabsatz"/>
      </w:pPr>
      <w:r w:rsidRPr="006B0B98">
        <w:t xml:space="preserve">The caption goes </w:t>
      </w:r>
      <w:r w:rsidRPr="006B0B98">
        <w:rPr>
          <w:rStyle w:val="HighlightMedium"/>
          <w:i w:val="0"/>
        </w:rPr>
        <w:t>above</w:t>
      </w:r>
      <w:r w:rsidRPr="006B0B98">
        <w:t xml:space="preserve"> the table.</w:t>
      </w:r>
    </w:p>
    <w:p w14:paraId="40D7F511" w14:textId="71FE9756" w:rsidR="006B0B98" w:rsidRPr="006B0B98" w:rsidRDefault="006B0B98" w:rsidP="006B0B98">
      <w:pPr>
        <w:pStyle w:val="Listenabsatz"/>
      </w:pPr>
      <w:r w:rsidRPr="006B0B98">
        <w:t>Tables are referred to as “Tab. 1” from the text.</w:t>
      </w:r>
    </w:p>
    <w:p w14:paraId="18688050" w14:textId="77777777" w:rsidR="00A145CD" w:rsidRPr="006B0B98" w:rsidRDefault="00A145CD" w:rsidP="006B0B98">
      <w:pPr>
        <w:pStyle w:val="Listenabsatz"/>
      </w:pPr>
      <w:r w:rsidRPr="006B0B98">
        <w:t>Horizontal lines (1.5 pt thickness) at top and bottom</w:t>
      </w:r>
    </w:p>
    <w:p w14:paraId="7C0F2C57" w14:textId="77777777" w:rsidR="00A145CD" w:rsidRPr="006B0B98" w:rsidRDefault="00A145CD" w:rsidP="006B0B98">
      <w:pPr>
        <w:pStyle w:val="Listenabsatz"/>
      </w:pPr>
      <w:r w:rsidRPr="006B0B98">
        <w:t xml:space="preserve">Horizontal line (0.5 pt thickness) to separate table header from content </w:t>
      </w:r>
    </w:p>
    <w:p w14:paraId="6D24F70B" w14:textId="10ED16BF" w:rsidR="00C04C29" w:rsidRPr="006B0B98" w:rsidRDefault="00A145CD" w:rsidP="006B0B98">
      <w:pPr>
        <w:pStyle w:val="Listenabsatz"/>
      </w:pPr>
      <w:r w:rsidRPr="006B0B98">
        <w:t xml:space="preserve">If listing numbers with decimal point, arrange them </w:t>
      </w:r>
      <w:r w:rsidR="003D5B43" w:rsidRPr="006B0B98">
        <w:t xml:space="preserve">so </w:t>
      </w:r>
      <w:r w:rsidRPr="006B0B98">
        <w:t xml:space="preserve">that these decimal points are below each other. Also </w:t>
      </w:r>
      <w:r w:rsidR="003D5B43" w:rsidRPr="006B0B98">
        <w:t>consider</w:t>
      </w:r>
      <w:r w:rsidRPr="006B0B98">
        <w:t xml:space="preserve"> how many significant digits are </w:t>
      </w:r>
      <w:r w:rsidR="003D5B43" w:rsidRPr="006B0B98">
        <w:t>justified in view of (experimental and calculation) accuracy</w:t>
      </w:r>
      <w:r w:rsidRPr="006B0B98">
        <w:t>.</w:t>
      </w:r>
    </w:p>
    <w:p w14:paraId="3E266180" w14:textId="77777777" w:rsidR="00367EDA" w:rsidRPr="00CD56F5" w:rsidRDefault="00367EDA" w:rsidP="00F44BB2">
      <w:pPr>
        <w:rPr>
          <w:lang w:val="en-US"/>
        </w:rPr>
      </w:pPr>
    </w:p>
    <w:p w14:paraId="617732C1" w14:textId="086BC6C1" w:rsidR="00063341" w:rsidRPr="000F1FF6" w:rsidRDefault="000F1FF6" w:rsidP="000F1FF6">
      <w:pPr>
        <w:pStyle w:val="CaptionTable"/>
      </w:pPr>
      <w:r w:rsidRPr="000F1FF6">
        <w:rPr>
          <w:rStyle w:val="CaptionLabel"/>
        </w:rPr>
        <w:t>Tab. </w:t>
      </w:r>
      <w:r w:rsidRPr="000F1FF6">
        <w:rPr>
          <w:rStyle w:val="CaptionLabel"/>
        </w:rPr>
        <w:fldChar w:fldCharType="begin"/>
      </w:r>
      <w:r w:rsidRPr="000F1FF6">
        <w:rPr>
          <w:rStyle w:val="CaptionLabel"/>
        </w:rPr>
        <w:instrText xml:space="preserve"> STYLEREF 1 \s </w:instrText>
      </w:r>
      <w:r w:rsidRPr="000F1FF6">
        <w:rPr>
          <w:rStyle w:val="CaptionLabel"/>
        </w:rPr>
        <w:fldChar w:fldCharType="separate"/>
      </w:r>
      <w:r>
        <w:rPr>
          <w:rStyle w:val="CaptionLabel"/>
          <w:noProof/>
        </w:rPr>
        <w:t>2</w:t>
      </w:r>
      <w:r w:rsidRPr="000F1FF6">
        <w:rPr>
          <w:rStyle w:val="CaptionLabel"/>
        </w:rPr>
        <w:fldChar w:fldCharType="end"/>
      </w:r>
      <w:r w:rsidRPr="000F1FF6">
        <w:rPr>
          <w:rStyle w:val="CaptionLabel"/>
        </w:rPr>
        <w:t>.</w:t>
      </w:r>
      <w:r w:rsidRPr="000F1FF6">
        <w:rPr>
          <w:rStyle w:val="CaptionLabel"/>
        </w:rPr>
        <w:fldChar w:fldCharType="begin"/>
      </w:r>
      <w:r w:rsidRPr="000F1FF6">
        <w:rPr>
          <w:rStyle w:val="CaptionLabel"/>
        </w:rPr>
        <w:instrText xml:space="preserve"> SEQ Table \* ARABIC \s 1 </w:instrText>
      </w:r>
      <w:r w:rsidRPr="000F1FF6">
        <w:rPr>
          <w:rStyle w:val="CaptionLabel"/>
        </w:rPr>
        <w:fldChar w:fldCharType="separate"/>
      </w:r>
      <w:r>
        <w:rPr>
          <w:rStyle w:val="CaptionLabel"/>
          <w:noProof/>
        </w:rPr>
        <w:t>1</w:t>
      </w:r>
      <w:r w:rsidRPr="000F1FF6">
        <w:rPr>
          <w:rStyle w:val="CaptionLabel"/>
        </w:rPr>
        <w:fldChar w:fldCharType="end"/>
      </w:r>
      <w:r w:rsidRPr="000F1FF6">
        <w:rPr>
          <w:rStyle w:val="CaptionLabel"/>
        </w:rPr>
        <w:t>:</w:t>
      </w:r>
      <w:r w:rsidR="00063341" w:rsidRPr="000F1FF6">
        <w:tab/>
        <w:t>This is a table caption.</w:t>
      </w:r>
    </w:p>
    <w:tbl>
      <w:tblPr>
        <w:tblStyle w:val="Tabellenraster"/>
        <w:tblW w:w="28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right w:w="113" w:type="dxa"/>
        </w:tblCellMar>
        <w:tblLook w:val="04A0" w:firstRow="1" w:lastRow="0" w:firstColumn="1" w:lastColumn="0" w:noHBand="0" w:noVBand="1"/>
      </w:tblPr>
      <w:tblGrid>
        <w:gridCol w:w="1077"/>
        <w:gridCol w:w="1758"/>
      </w:tblGrid>
      <w:tr w:rsidR="00063341" w:rsidRPr="004C3A9C" w14:paraId="44C439D3" w14:textId="77777777" w:rsidTr="00DE4606">
        <w:trPr>
          <w:jc w:val="center"/>
        </w:trPr>
        <w:tc>
          <w:tcPr>
            <w:tcW w:w="1077" w:type="dxa"/>
            <w:tcBorders>
              <w:top w:val="single" w:sz="12" w:space="0" w:color="auto"/>
            </w:tcBorders>
            <w:vAlign w:val="center"/>
          </w:tcPr>
          <w:p w14:paraId="34E30C5A" w14:textId="77777777" w:rsidR="00063341" w:rsidRDefault="00063341" w:rsidP="00CD56F5">
            <w:pPr>
              <w:keepNext/>
              <w:keepLines/>
              <w:jc w:val="center"/>
              <w:rPr>
                <w:sz w:val="21"/>
                <w:szCs w:val="21"/>
              </w:rPr>
            </w:pPr>
            <w:r>
              <w:rPr>
                <w:sz w:val="21"/>
                <w:szCs w:val="21"/>
              </w:rPr>
              <w:t xml:space="preserve">Time </w:t>
            </w:r>
            <m:oMath>
              <m:r>
                <w:rPr>
                  <w:rFonts w:ascii="Cambria Math" w:hAnsi="Cambria Math"/>
                  <w:sz w:val="21"/>
                  <w:szCs w:val="21"/>
                </w:rPr>
                <m:t>t</m:t>
              </m:r>
            </m:oMath>
            <w:r>
              <w:rPr>
                <w:rFonts w:eastAsiaTheme="minorEastAsia"/>
                <w:sz w:val="21"/>
                <w:szCs w:val="21"/>
              </w:rPr>
              <w:t xml:space="preserve"> </w:t>
            </w:r>
            <w:r>
              <w:rPr>
                <w:sz w:val="21"/>
                <w:szCs w:val="21"/>
              </w:rPr>
              <w:t>/</w:t>
            </w:r>
          </w:p>
          <w:p w14:paraId="055DA44D" w14:textId="77777777" w:rsidR="00063341" w:rsidRPr="004C3A9C" w:rsidRDefault="00063341" w:rsidP="00CD56F5">
            <w:pPr>
              <w:keepNext/>
              <w:keepLines/>
              <w:jc w:val="center"/>
              <w:rPr>
                <w:sz w:val="21"/>
                <w:szCs w:val="21"/>
              </w:rPr>
            </w:pPr>
            <w:r>
              <w:rPr>
                <w:sz w:val="21"/>
                <w:szCs w:val="21"/>
              </w:rPr>
              <w:t>h</w:t>
            </w:r>
          </w:p>
        </w:tc>
        <w:tc>
          <w:tcPr>
            <w:tcW w:w="1758" w:type="dxa"/>
            <w:tcBorders>
              <w:top w:val="single" w:sz="12" w:space="0" w:color="auto"/>
            </w:tcBorders>
          </w:tcPr>
          <w:p w14:paraId="7474DC03" w14:textId="77777777" w:rsidR="00063341" w:rsidRDefault="00063341" w:rsidP="00CD56F5">
            <w:pPr>
              <w:keepNext/>
              <w:keepLines/>
              <w:jc w:val="center"/>
              <w:rPr>
                <w:sz w:val="21"/>
                <w:szCs w:val="21"/>
              </w:rPr>
            </w:pPr>
            <w:r>
              <w:rPr>
                <w:sz w:val="21"/>
                <w:szCs w:val="21"/>
              </w:rPr>
              <w:t xml:space="preserve">Temperature </w:t>
            </w:r>
            <m:oMath>
              <m:r>
                <w:rPr>
                  <w:rFonts w:ascii="Cambria Math" w:hAnsi="Cambria Math"/>
                  <w:sz w:val="21"/>
                  <w:szCs w:val="21"/>
                </w:rPr>
                <m:t>T</m:t>
              </m:r>
            </m:oMath>
            <w:r>
              <w:rPr>
                <w:sz w:val="21"/>
                <w:szCs w:val="21"/>
              </w:rPr>
              <w:t>/</w:t>
            </w:r>
          </w:p>
          <w:p w14:paraId="42294837" w14:textId="77777777" w:rsidR="00063341" w:rsidRPr="004C3A9C" w:rsidRDefault="00063341" w:rsidP="00CD56F5">
            <w:pPr>
              <w:keepNext/>
              <w:keepLines/>
              <w:jc w:val="center"/>
              <w:rPr>
                <w:sz w:val="21"/>
                <w:szCs w:val="21"/>
              </w:rPr>
            </w:pPr>
            <w:r>
              <w:rPr>
                <w:sz w:val="21"/>
                <w:szCs w:val="21"/>
              </w:rPr>
              <w:t>K</w:t>
            </w:r>
          </w:p>
        </w:tc>
      </w:tr>
      <w:tr w:rsidR="00063341" w:rsidRPr="004C3A9C" w14:paraId="6A1B7A7A" w14:textId="77777777" w:rsidTr="00DE4606">
        <w:trPr>
          <w:jc w:val="center"/>
        </w:trPr>
        <w:tc>
          <w:tcPr>
            <w:tcW w:w="1077" w:type="dxa"/>
            <w:tcBorders>
              <w:top w:val="single" w:sz="4" w:space="0" w:color="auto"/>
            </w:tcBorders>
            <w:vAlign w:val="center"/>
          </w:tcPr>
          <w:p w14:paraId="36EB374F" w14:textId="77777777" w:rsidR="00063341" w:rsidRPr="004C3A9C" w:rsidRDefault="00063341" w:rsidP="0086155E">
            <w:pPr>
              <w:keepNext/>
              <w:keepLines/>
              <w:jc w:val="center"/>
              <w:rPr>
                <w:sz w:val="21"/>
                <w:szCs w:val="21"/>
                <w:lang w:val="es-ES"/>
              </w:rPr>
            </w:pPr>
            <w:r>
              <w:rPr>
                <w:sz w:val="21"/>
                <w:szCs w:val="21"/>
              </w:rPr>
              <w:t>0</w:t>
            </w:r>
          </w:p>
        </w:tc>
        <w:tc>
          <w:tcPr>
            <w:tcW w:w="1758" w:type="dxa"/>
            <w:tcBorders>
              <w:top w:val="single" w:sz="4" w:space="0" w:color="auto"/>
            </w:tcBorders>
          </w:tcPr>
          <w:p w14:paraId="78B59B80" w14:textId="77777777" w:rsidR="00063341" w:rsidRPr="004C3A9C" w:rsidRDefault="00063341" w:rsidP="0086155E">
            <w:pPr>
              <w:keepNext/>
              <w:keepLines/>
              <w:jc w:val="center"/>
              <w:rPr>
                <w:sz w:val="21"/>
                <w:szCs w:val="21"/>
                <w:lang w:val="es-ES"/>
              </w:rPr>
            </w:pPr>
            <w:r>
              <w:rPr>
                <w:sz w:val="21"/>
                <w:szCs w:val="21"/>
              </w:rPr>
              <w:t xml:space="preserve">     5.7</w:t>
            </w:r>
          </w:p>
        </w:tc>
      </w:tr>
      <w:tr w:rsidR="00063341" w:rsidRPr="004C3A9C" w14:paraId="6075D765" w14:textId="77777777" w:rsidTr="00DE4606">
        <w:trPr>
          <w:jc w:val="center"/>
        </w:trPr>
        <w:tc>
          <w:tcPr>
            <w:tcW w:w="1077" w:type="dxa"/>
            <w:vAlign w:val="center"/>
          </w:tcPr>
          <w:p w14:paraId="3B3699A0" w14:textId="77777777" w:rsidR="00063341" w:rsidRPr="004C3A9C" w:rsidRDefault="00063341" w:rsidP="0086155E">
            <w:pPr>
              <w:keepNext/>
              <w:keepLines/>
              <w:jc w:val="center"/>
              <w:rPr>
                <w:sz w:val="21"/>
                <w:szCs w:val="21"/>
              </w:rPr>
            </w:pPr>
            <w:r>
              <w:rPr>
                <w:sz w:val="21"/>
                <w:szCs w:val="21"/>
              </w:rPr>
              <w:t xml:space="preserve">   0.5</w:t>
            </w:r>
          </w:p>
        </w:tc>
        <w:tc>
          <w:tcPr>
            <w:tcW w:w="1758" w:type="dxa"/>
          </w:tcPr>
          <w:p w14:paraId="38B059E7" w14:textId="77777777" w:rsidR="00063341" w:rsidRPr="004C3A9C" w:rsidRDefault="00063341" w:rsidP="0086155E">
            <w:pPr>
              <w:keepNext/>
              <w:keepLines/>
              <w:jc w:val="center"/>
              <w:rPr>
                <w:sz w:val="21"/>
                <w:szCs w:val="21"/>
              </w:rPr>
            </w:pPr>
            <w:r>
              <w:rPr>
                <w:sz w:val="21"/>
                <w:szCs w:val="21"/>
              </w:rPr>
              <w:t xml:space="preserve">   12.3</w:t>
            </w:r>
          </w:p>
        </w:tc>
      </w:tr>
      <w:tr w:rsidR="00063341" w:rsidRPr="004C3A9C" w14:paraId="70AC482E" w14:textId="77777777" w:rsidTr="00DE4606">
        <w:trPr>
          <w:jc w:val="center"/>
        </w:trPr>
        <w:tc>
          <w:tcPr>
            <w:tcW w:w="1077" w:type="dxa"/>
            <w:vAlign w:val="center"/>
          </w:tcPr>
          <w:p w14:paraId="23D52DC9" w14:textId="77777777" w:rsidR="00063341" w:rsidRPr="004C3A9C" w:rsidRDefault="00063341" w:rsidP="0086155E">
            <w:pPr>
              <w:keepNext/>
              <w:keepLines/>
              <w:jc w:val="center"/>
              <w:rPr>
                <w:sz w:val="21"/>
                <w:szCs w:val="21"/>
              </w:rPr>
            </w:pPr>
            <w:r>
              <w:rPr>
                <w:sz w:val="21"/>
                <w:szCs w:val="21"/>
              </w:rPr>
              <w:t xml:space="preserve">   1.0</w:t>
            </w:r>
          </w:p>
        </w:tc>
        <w:tc>
          <w:tcPr>
            <w:tcW w:w="1758" w:type="dxa"/>
          </w:tcPr>
          <w:p w14:paraId="444A47AB" w14:textId="77777777" w:rsidR="00063341" w:rsidRPr="004C3A9C" w:rsidRDefault="00063341" w:rsidP="0086155E">
            <w:pPr>
              <w:keepNext/>
              <w:keepLines/>
              <w:jc w:val="center"/>
              <w:rPr>
                <w:sz w:val="21"/>
                <w:szCs w:val="21"/>
              </w:rPr>
            </w:pPr>
            <w:r>
              <w:rPr>
                <w:sz w:val="21"/>
                <w:szCs w:val="21"/>
              </w:rPr>
              <w:t xml:space="preserve">   50.7</w:t>
            </w:r>
          </w:p>
        </w:tc>
      </w:tr>
      <w:tr w:rsidR="00063341" w:rsidRPr="004C3A9C" w14:paraId="0C011CFF" w14:textId="77777777" w:rsidTr="00DE4606">
        <w:trPr>
          <w:jc w:val="center"/>
        </w:trPr>
        <w:tc>
          <w:tcPr>
            <w:tcW w:w="1077" w:type="dxa"/>
            <w:tcBorders>
              <w:bottom w:val="single" w:sz="12" w:space="0" w:color="auto"/>
            </w:tcBorders>
            <w:vAlign w:val="center"/>
          </w:tcPr>
          <w:p w14:paraId="1C59FD7B" w14:textId="77777777" w:rsidR="00063341" w:rsidRPr="004C3A9C" w:rsidRDefault="00063341" w:rsidP="0086155E">
            <w:pPr>
              <w:keepNext/>
              <w:keepLines/>
              <w:jc w:val="center"/>
              <w:rPr>
                <w:sz w:val="21"/>
                <w:szCs w:val="21"/>
              </w:rPr>
            </w:pPr>
            <w:r>
              <w:rPr>
                <w:sz w:val="21"/>
                <w:szCs w:val="21"/>
              </w:rPr>
              <w:t xml:space="preserve">   1.5</w:t>
            </w:r>
          </w:p>
        </w:tc>
        <w:tc>
          <w:tcPr>
            <w:tcW w:w="1758" w:type="dxa"/>
            <w:tcBorders>
              <w:bottom w:val="single" w:sz="12" w:space="0" w:color="auto"/>
            </w:tcBorders>
          </w:tcPr>
          <w:p w14:paraId="435E1965" w14:textId="77777777" w:rsidR="00063341" w:rsidRPr="004C3A9C" w:rsidRDefault="00063341" w:rsidP="0086155E">
            <w:pPr>
              <w:keepNext/>
              <w:keepLines/>
              <w:jc w:val="center"/>
              <w:rPr>
                <w:sz w:val="21"/>
                <w:szCs w:val="21"/>
              </w:rPr>
            </w:pPr>
            <w:r>
              <w:rPr>
                <w:sz w:val="21"/>
                <w:szCs w:val="21"/>
              </w:rPr>
              <w:t>103.5</w:t>
            </w:r>
          </w:p>
        </w:tc>
      </w:tr>
    </w:tbl>
    <w:p w14:paraId="21C22C4B" w14:textId="77777777" w:rsidR="00063341" w:rsidRPr="00063341" w:rsidRDefault="00063341" w:rsidP="0086155E">
      <w:pPr>
        <w:rPr>
          <w:lang w:val="en-US"/>
        </w:rPr>
      </w:pPr>
    </w:p>
    <w:p w14:paraId="312A01EE" w14:textId="77777777" w:rsidR="00FD1470" w:rsidRPr="008745C4" w:rsidRDefault="00A145CD" w:rsidP="008745C4">
      <w:pPr>
        <w:pStyle w:val="berschrift2"/>
      </w:pPr>
      <w:bookmarkStart w:id="8" w:name="_Toc425433952"/>
      <w:r w:rsidRPr="008745C4">
        <w:t>Equations</w:t>
      </w:r>
      <w:bookmarkEnd w:id="8"/>
    </w:p>
    <w:p w14:paraId="3398C248" w14:textId="5F1EC868" w:rsidR="002B17B1" w:rsidRPr="000F1FF6" w:rsidRDefault="002B17B1" w:rsidP="000F1FF6">
      <w:pPr>
        <w:pStyle w:val="Listenabsatz"/>
      </w:pPr>
      <w:r w:rsidRPr="000F1FF6">
        <w:t>Equations shall be set using the formula editor</w:t>
      </w:r>
      <w:r w:rsidR="00CD56F5" w:rsidRPr="000F1FF6">
        <w:t xml:space="preserve"> (Insert </w:t>
      </w:r>
      <w:r w:rsidR="00CD56F5" w:rsidRPr="000F1FF6">
        <w:sym w:font="Wingdings" w:char="F0E0"/>
      </w:r>
      <w:r w:rsidR="00CD56F5" w:rsidRPr="000F1FF6">
        <w:t xml:space="preserve"> equation) (</w:t>
      </w:r>
      <w:r w:rsidR="00CD56F5" w:rsidRPr="009C7BC1">
        <w:rPr>
          <w:rStyle w:val="HighlightMedium"/>
          <w:i w:val="0"/>
        </w:rPr>
        <w:t xml:space="preserve">Einfügen </w:t>
      </w:r>
      <w:r w:rsidR="00CD56F5" w:rsidRPr="009C7BC1">
        <w:rPr>
          <w:rStyle w:val="HighlightMedium"/>
          <w:i w:val="0"/>
        </w:rPr>
        <w:sym w:font="Wingdings" w:char="F0E0"/>
      </w:r>
      <w:r w:rsidR="00CD56F5" w:rsidRPr="009C7BC1">
        <w:rPr>
          <w:rStyle w:val="HighlightMedium"/>
          <w:i w:val="0"/>
        </w:rPr>
        <w:t xml:space="preserve"> Formel</w:t>
      </w:r>
      <w:r w:rsidR="00CD56F5" w:rsidRPr="000F1FF6">
        <w:t>)</w:t>
      </w:r>
    </w:p>
    <w:p w14:paraId="06620E30" w14:textId="26CC65C3" w:rsidR="008061E1" w:rsidRPr="000F1FF6" w:rsidRDefault="008061E1" w:rsidP="000F1FF6">
      <w:pPr>
        <w:pStyle w:val="Listenabsatz"/>
      </w:pPr>
      <w:r w:rsidRPr="000F1FF6">
        <w:t xml:space="preserve">Also refer to section </w:t>
      </w:r>
      <w:r w:rsidR="00895D23" w:rsidRPr="000F1FF6">
        <w:fldChar w:fldCharType="begin"/>
      </w:r>
      <w:r w:rsidR="00895D23" w:rsidRPr="000F1FF6">
        <w:instrText xml:space="preserve"> REF _Ref425433524 \w \h </w:instrText>
      </w:r>
      <w:r w:rsidR="000F1FF6">
        <w:instrText xml:space="preserve"> \* MERGEFORMAT </w:instrText>
      </w:r>
      <w:r w:rsidR="00895D23" w:rsidRPr="000F1FF6">
        <w:fldChar w:fldCharType="separate"/>
      </w:r>
      <w:r w:rsidR="000F1FF6">
        <w:t>2.5</w:t>
      </w:r>
      <w:r w:rsidR="00895D23" w:rsidRPr="000F1FF6">
        <w:fldChar w:fldCharType="end"/>
      </w:r>
      <w:r w:rsidR="00895D23" w:rsidRPr="000F1FF6">
        <w:t xml:space="preserve"> </w:t>
      </w:r>
      <w:r w:rsidRPr="000F1FF6">
        <w:t>for details of setting variables and units</w:t>
      </w:r>
    </w:p>
    <w:p w14:paraId="43761ABB" w14:textId="0FA78845" w:rsidR="000F1FF6" w:rsidRPr="000F1FF6" w:rsidRDefault="00D715B0" w:rsidP="000F1FF6">
      <w:pPr>
        <w:rPr>
          <w:lang w:val="en-US"/>
        </w:rPr>
      </w:pPr>
      <w:r w:rsidRPr="00862529">
        <w:rPr>
          <w:lang w:val="en-US"/>
        </w:rPr>
        <w:t>By using a table</w:t>
      </w:r>
      <w:r>
        <w:rPr>
          <w:lang w:val="en-US"/>
        </w:rPr>
        <w:t xml:space="preserve"> as a container</w:t>
      </w:r>
      <w:r w:rsidRPr="00862529">
        <w:rPr>
          <w:lang w:val="en-US"/>
        </w:rPr>
        <w:t>, equation </w:t>
      </w:r>
      <w:r w:rsidR="000F1FF6">
        <w:rPr>
          <w:lang w:val="en-US"/>
        </w:rPr>
        <w:fldChar w:fldCharType="begin"/>
      </w:r>
      <w:r w:rsidR="000F1FF6">
        <w:rPr>
          <w:lang w:val="en-US"/>
        </w:rPr>
        <w:instrText xml:space="preserve"> REF _Ref426997427 \h </w:instrText>
      </w:r>
      <w:r w:rsidR="000F1FF6">
        <w:rPr>
          <w:lang w:val="en-US"/>
        </w:rPr>
      </w:r>
      <w:r w:rsidR="000F1FF6">
        <w:rPr>
          <w:lang w:val="en-US"/>
        </w:rPr>
        <w:fldChar w:fldCharType="separate"/>
      </w:r>
      <w:r w:rsidR="000F1FF6" w:rsidRPr="000F1FF6">
        <w:rPr>
          <w:lang w:val="en-US"/>
        </w:rPr>
        <w:t>(</w:t>
      </w:r>
      <w:r w:rsidR="000F1FF6" w:rsidRPr="000F1FF6">
        <w:rPr>
          <w:noProof/>
          <w:lang w:val="en-US"/>
        </w:rPr>
        <w:t>2</w:t>
      </w:r>
      <w:r w:rsidR="000F1FF6" w:rsidRPr="000F1FF6">
        <w:rPr>
          <w:lang w:val="en-US"/>
        </w:rPr>
        <w:t>.</w:t>
      </w:r>
      <w:r w:rsidR="000F1FF6" w:rsidRPr="000F1FF6">
        <w:rPr>
          <w:noProof/>
          <w:lang w:val="en-US"/>
        </w:rPr>
        <w:t>1</w:t>
      </w:r>
      <w:r w:rsidR="000F1FF6" w:rsidRPr="000F1FF6">
        <w:rPr>
          <w:lang w:val="en-US"/>
        </w:rPr>
        <w:t>)</w:t>
      </w:r>
      <w:r w:rsidR="000F1FF6">
        <w:rPr>
          <w:lang w:val="en-US"/>
        </w:rPr>
        <w:fldChar w:fldCharType="end"/>
      </w:r>
      <w:r w:rsidRPr="00862529">
        <w:rPr>
          <w:lang w:val="en-US"/>
        </w:rPr>
        <w:t xml:space="preserve"> can</w:t>
      </w:r>
      <w:r>
        <w:rPr>
          <w:lang w:val="en-US"/>
        </w:rPr>
        <w:t xml:space="preserve"> be nicely set into the surrounding text.</w:t>
      </w:r>
    </w:p>
    <w:tbl>
      <w:tblPr>
        <w:tblStyle w:val="TabelleFormel"/>
        <w:tblW w:w="5000" w:type="pct"/>
        <w:tblLayout w:type="fixed"/>
        <w:tblLook w:val="04A0" w:firstRow="1" w:lastRow="0" w:firstColumn="1" w:lastColumn="0" w:noHBand="0" w:noVBand="1"/>
      </w:tblPr>
      <w:tblGrid>
        <w:gridCol w:w="570"/>
        <w:gridCol w:w="7510"/>
        <w:gridCol w:w="992"/>
      </w:tblGrid>
      <w:tr w:rsidR="00D715B0" w14:paraId="26CEAC9A" w14:textId="77777777" w:rsidTr="00063341">
        <w:tc>
          <w:tcPr>
            <w:tcW w:w="570" w:type="dxa"/>
          </w:tcPr>
          <w:p w14:paraId="413B1629" w14:textId="77777777" w:rsidR="00D715B0" w:rsidRPr="00862529" w:rsidRDefault="00D715B0" w:rsidP="00F44BB2">
            <w:pPr>
              <w:rPr>
                <w:lang w:val="en-US"/>
              </w:rPr>
            </w:pPr>
          </w:p>
        </w:tc>
        <w:tc>
          <w:tcPr>
            <w:tcW w:w="7510" w:type="dxa"/>
          </w:tcPr>
          <w:p w14:paraId="12CDEEF3" w14:textId="77777777" w:rsidR="00D715B0" w:rsidRPr="00862529" w:rsidRDefault="00D715B0" w:rsidP="00F44BB2">
            <w:pPr>
              <w:rPr>
                <w:rFonts w:ascii="Cambria Math" w:hAnsi="Cambria Math"/>
                <w:lang w:val="es-ES"/>
              </w:rPr>
            </w:pPr>
            <m:oMathPara>
              <m:oMathParaPr>
                <m:jc m:val="left"/>
              </m:oMathParaPr>
              <m:oMath>
                <m:r>
                  <w:rPr>
                    <w:rFonts w:ascii="Cambria Math" w:hAnsi="Cambria Math"/>
                    <w:lang w:val="es-ES"/>
                  </w:rPr>
                  <m:t xml:space="preserve">k=A </m:t>
                </m:r>
                <m:r>
                  <m:rPr>
                    <m:sty m:val="p"/>
                  </m:rPr>
                  <w:rPr>
                    <w:rFonts w:ascii="Cambria Math" w:hAnsi="Cambria Math"/>
                    <w:lang w:val="es-ES"/>
                  </w:rPr>
                  <m:t>exp⁡</m:t>
                </m:r>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E</m:t>
                            </m:r>
                          </m:e>
                          <m:sub>
                            <m:r>
                              <m:rPr>
                                <m:nor/>
                              </m:rPr>
                              <w:rPr>
                                <w:rFonts w:ascii="Cambria Math" w:hAnsi="Cambria Math"/>
                                <w:lang w:val="es-ES"/>
                              </w:rPr>
                              <m:t>A</m:t>
                            </m:r>
                          </m:sub>
                        </m:sSub>
                      </m:num>
                      <m:den>
                        <m:r>
                          <w:rPr>
                            <w:rFonts w:ascii="Cambria Math" w:hAnsi="Cambria Math"/>
                            <w:lang w:val="es-ES"/>
                          </w:rPr>
                          <m:t>R T</m:t>
                        </m:r>
                      </m:den>
                    </m:f>
                  </m:e>
                </m:d>
              </m:oMath>
            </m:oMathPara>
          </w:p>
        </w:tc>
        <w:tc>
          <w:tcPr>
            <w:tcW w:w="992" w:type="dxa"/>
          </w:tcPr>
          <w:p w14:paraId="0154A1C5" w14:textId="213C2A0A" w:rsidR="00D715B0" w:rsidRDefault="000F1FF6" w:rsidP="000F1FF6">
            <w:pPr>
              <w:pStyle w:val="EquationNumber"/>
            </w:pPr>
            <w:bookmarkStart w:id="9" w:name="_Ref426997427"/>
            <w:r>
              <w:t>(</w:t>
            </w:r>
            <w:fldSimple w:instr=" STYLEREF 1 \s ">
              <w:r>
                <w:rPr>
                  <w:noProof/>
                </w:rPr>
                <w:t>2</w:t>
              </w:r>
            </w:fldSimple>
            <w:r>
              <w:t>.</w:t>
            </w:r>
            <w:fldSimple w:instr=" SEQ Equation \* ARABIC \s 1 ">
              <w:r>
                <w:rPr>
                  <w:noProof/>
                </w:rPr>
                <w:t>1</w:t>
              </w:r>
            </w:fldSimple>
            <w:r>
              <w:t>)</w:t>
            </w:r>
            <w:bookmarkEnd w:id="9"/>
          </w:p>
        </w:tc>
      </w:tr>
    </w:tbl>
    <w:p w14:paraId="61C065F6" w14:textId="77777777" w:rsidR="00D715B0" w:rsidRPr="00C04C29" w:rsidRDefault="00C04C29" w:rsidP="0086155E">
      <w:pPr>
        <w:rPr>
          <w:lang w:val="en-US"/>
        </w:rPr>
      </w:pPr>
      <w:r>
        <w:rPr>
          <w:lang w:val="en-US"/>
        </w:rPr>
        <w:t>Here the text goes on…</w:t>
      </w:r>
    </w:p>
    <w:p w14:paraId="2D1487CA" w14:textId="77777777" w:rsidR="00FD1470" w:rsidRPr="008745C4" w:rsidRDefault="00FD1470" w:rsidP="008745C4">
      <w:pPr>
        <w:pStyle w:val="berschrift2"/>
      </w:pPr>
      <w:bookmarkStart w:id="10" w:name="_Toc425433953"/>
      <w:bookmarkStart w:id="11" w:name="_Ref427835926"/>
      <w:r w:rsidRPr="008745C4">
        <w:t>Automatic Numbering</w:t>
      </w:r>
      <w:bookmarkEnd w:id="10"/>
      <w:bookmarkEnd w:id="11"/>
    </w:p>
    <w:p w14:paraId="07AA2475" w14:textId="542602AB" w:rsidR="00FD1470" w:rsidRDefault="00FD1470" w:rsidP="00CD56F5">
      <w:pPr>
        <w:pStyle w:val="Listenabsatz"/>
      </w:pPr>
      <w:r w:rsidRPr="00CD56F5">
        <w:t>The numbering (e.g. Fig. 1.2) is done automatically</w:t>
      </w:r>
      <w:r w:rsidR="00CD56F5" w:rsidRPr="00CD56F5">
        <w:t xml:space="preserve"> by Word</w:t>
      </w:r>
      <w:r w:rsidRPr="00CD56F5">
        <w:t xml:space="preserve">. </w:t>
      </w:r>
      <w:r w:rsidR="0081320C" w:rsidRPr="00CD56F5">
        <w:t>Copy-paste the example figures/tables/equations</w:t>
      </w:r>
      <w:r w:rsidRPr="00CD56F5">
        <w:t xml:space="preserve"> to create a new figure/table/equation, press  “Ctrl + A” (to select the whole document) and then “F9” in order to update the numbers.</w:t>
      </w:r>
    </w:p>
    <w:p w14:paraId="25454857" w14:textId="77777777" w:rsidR="00063341" w:rsidRPr="00CD56F5" w:rsidRDefault="00FD1470" w:rsidP="00CD56F5">
      <w:pPr>
        <w:pStyle w:val="Listenabsatz"/>
      </w:pPr>
      <w:r w:rsidRPr="00CD56F5">
        <w:t>In order to reference to a figure/table/equation, use</w:t>
      </w:r>
      <w:r w:rsidR="00063341" w:rsidRPr="00CD56F5">
        <w:t xml:space="preserve"> “References </w:t>
      </w:r>
      <w:r w:rsidR="00063341" w:rsidRPr="00CD56F5">
        <w:sym w:font="Wingdings" w:char="F0E0"/>
      </w:r>
      <w:r w:rsidR="00063341" w:rsidRPr="00CD56F5">
        <w:t xml:space="preserve"> Cross-reference”</w:t>
      </w:r>
      <w:r w:rsidRPr="00CD56F5">
        <w:t xml:space="preserve"> </w:t>
      </w:r>
      <w:r w:rsidR="00063341" w:rsidRPr="00CD56F5">
        <w:t>(</w:t>
      </w:r>
      <w:r w:rsidRPr="00CD56F5">
        <w:t xml:space="preserve">“Verweise </w:t>
      </w:r>
      <w:r w:rsidRPr="00CD56F5">
        <w:sym w:font="Wingdings" w:char="F0E0"/>
      </w:r>
      <w:r w:rsidRPr="00CD56F5">
        <w:t xml:space="preserve"> Querverweis”</w:t>
      </w:r>
      <w:r w:rsidR="00063341" w:rsidRPr="00CD56F5">
        <w:t>)</w:t>
      </w:r>
    </w:p>
    <w:p w14:paraId="68837719" w14:textId="77777777" w:rsidR="00063341" w:rsidRDefault="00063341" w:rsidP="00CD56F5">
      <w:pPr>
        <w:pStyle w:val="Listenabsatz"/>
        <w:numPr>
          <w:ilvl w:val="0"/>
          <w:numId w:val="0"/>
        </w:numPr>
        <w:ind w:left="924"/>
      </w:pPr>
      <w:r w:rsidRPr="00CD56F5">
        <w:rPr>
          <w:noProof/>
          <w:lang w:val="de-DE" w:eastAsia="de-DE"/>
        </w:rPr>
        <w:drawing>
          <wp:inline distT="0" distB="0" distL="0" distR="0" wp14:anchorId="56A463A1" wp14:editId="7B8F040E">
            <wp:extent cx="2800350" cy="222475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0350" cy="2224758"/>
                    </a:xfrm>
                    <a:prstGeom prst="rect">
                      <a:avLst/>
                    </a:prstGeom>
                  </pic:spPr>
                </pic:pic>
              </a:graphicData>
            </a:graphic>
          </wp:inline>
        </w:drawing>
      </w:r>
    </w:p>
    <w:p w14:paraId="7F142E42" w14:textId="7FF4B529" w:rsidR="00551E07" w:rsidRPr="00551E07" w:rsidRDefault="00551E07" w:rsidP="00CD56F5">
      <w:pPr>
        <w:pStyle w:val="Listenabsatz"/>
        <w:numPr>
          <w:ilvl w:val="0"/>
          <w:numId w:val="0"/>
        </w:numPr>
        <w:ind w:left="924"/>
        <w:rPr>
          <w:rStyle w:val="HighlightMedium"/>
        </w:rPr>
      </w:pPr>
      <w:r w:rsidRPr="00551E07">
        <w:rPr>
          <w:rStyle w:val="HighlightMedium"/>
        </w:rPr>
        <w:t xml:space="preserve">Unfortunately, when editing the same document on different machines, it can occur that the </w:t>
      </w:r>
      <w:r>
        <w:rPr>
          <w:rStyle w:val="HighlightMedium"/>
        </w:rPr>
        <w:t xml:space="preserve">Reference Type you’d like to choose is not available. In this case see section </w:t>
      </w:r>
      <w:r>
        <w:rPr>
          <w:rStyle w:val="HighlightMedium"/>
        </w:rPr>
        <w:fldChar w:fldCharType="begin"/>
      </w:r>
      <w:r>
        <w:rPr>
          <w:rStyle w:val="HighlightMedium"/>
        </w:rPr>
        <w:instrText xml:space="preserve"> REF _Ref427833731 \w \h </w:instrText>
      </w:r>
      <w:r>
        <w:rPr>
          <w:rStyle w:val="HighlightMedium"/>
        </w:rPr>
      </w:r>
      <w:r>
        <w:rPr>
          <w:rStyle w:val="HighlightMedium"/>
        </w:rPr>
        <w:fldChar w:fldCharType="separate"/>
      </w:r>
      <w:r>
        <w:rPr>
          <w:rStyle w:val="HighlightMedium"/>
        </w:rPr>
        <w:t>5.1</w:t>
      </w:r>
      <w:r>
        <w:rPr>
          <w:rStyle w:val="HighlightMedium"/>
        </w:rPr>
        <w:fldChar w:fldCharType="end"/>
      </w:r>
      <w:r w:rsidR="00AA0308">
        <w:rPr>
          <w:rStyle w:val="HighlightMedium"/>
        </w:rPr>
        <w:t>.</w:t>
      </w:r>
    </w:p>
    <w:p w14:paraId="167CEEE6" w14:textId="77777777" w:rsidR="00FD1470" w:rsidRPr="00CD56F5" w:rsidRDefault="00063341" w:rsidP="00CD56F5">
      <w:pPr>
        <w:pStyle w:val="Listenabsatz"/>
      </w:pPr>
      <w:r w:rsidRPr="00CD56F5">
        <w:t>S</w:t>
      </w:r>
      <w:r w:rsidR="00FD1470" w:rsidRPr="00CD56F5">
        <w:t xml:space="preserve">elect </w:t>
      </w:r>
      <w:r w:rsidR="0054488E" w:rsidRPr="00CD56F5">
        <w:t>“Figure” or</w:t>
      </w:r>
      <w:r w:rsidRPr="00CD56F5">
        <w:t xml:space="preserve"> “</w:t>
      </w:r>
      <w:r w:rsidR="00FD1470" w:rsidRPr="00CD56F5">
        <w:t>Table”</w:t>
      </w:r>
      <w:r w:rsidR="0054488E" w:rsidRPr="00CD56F5">
        <w:t xml:space="preserve"> (</w:t>
      </w:r>
      <w:r w:rsidR="0054488E" w:rsidRPr="00CD56F5">
        <w:rPr>
          <w:rStyle w:val="HighlightMedium"/>
          <w:i w:val="0"/>
        </w:rPr>
        <w:t>“Abbildung”, “Tabelle”</w:t>
      </w:r>
      <w:r w:rsidR="0054488E" w:rsidRPr="00CD56F5">
        <w:t xml:space="preserve">) </w:t>
      </w:r>
      <w:r w:rsidRPr="00CD56F5">
        <w:t xml:space="preserve">in the upper left and “Only label </w:t>
      </w:r>
      <w:r w:rsidR="0054488E" w:rsidRPr="00CD56F5">
        <w:t>a</w:t>
      </w:r>
      <w:r w:rsidRPr="00CD56F5">
        <w:t>nd number”</w:t>
      </w:r>
      <w:r w:rsidR="00FD1470" w:rsidRPr="00CD56F5">
        <w:t xml:space="preserve"> </w:t>
      </w:r>
      <w:r w:rsidRPr="00CD56F5">
        <w:t>(</w:t>
      </w:r>
      <w:r w:rsidR="00FD1470" w:rsidRPr="00CD56F5">
        <w:rPr>
          <w:rStyle w:val="HighlightMedium"/>
          <w:i w:val="0"/>
        </w:rPr>
        <w:t>“Nur Kategorie und Nummer”</w:t>
      </w:r>
      <w:r w:rsidRPr="00CD56F5">
        <w:t>)</w:t>
      </w:r>
      <w:r w:rsidR="00FD1470" w:rsidRPr="00CD56F5">
        <w:t xml:space="preserve"> in the upper right, select the reference from the field below and press </w:t>
      </w:r>
      <w:r w:rsidRPr="00CD56F5">
        <w:t>“Insert” (</w:t>
      </w:r>
      <w:r w:rsidR="00FD1470" w:rsidRPr="00CD56F5">
        <w:rPr>
          <w:rStyle w:val="HighlightMedium"/>
          <w:i w:val="0"/>
        </w:rPr>
        <w:t>“Einfügen”</w:t>
      </w:r>
      <w:r w:rsidRPr="00CD56F5">
        <w:t>)</w:t>
      </w:r>
      <w:r w:rsidR="00FD1470" w:rsidRPr="00CD56F5">
        <w:t>.</w:t>
      </w:r>
    </w:p>
    <w:p w14:paraId="51E5A7D9" w14:textId="77777777" w:rsidR="0054488E" w:rsidRPr="00CD56F5" w:rsidRDefault="0054488E" w:rsidP="00CD56F5">
      <w:pPr>
        <w:pStyle w:val="Listenabsatz"/>
      </w:pPr>
      <w:r w:rsidRPr="00CD56F5">
        <w:t>For equations, do the same for the “Equation” (</w:t>
      </w:r>
      <w:r w:rsidRPr="00CD56F5">
        <w:rPr>
          <w:rStyle w:val="HighlightMedium"/>
          <w:i w:val="0"/>
        </w:rPr>
        <w:t>“Formel”</w:t>
      </w:r>
      <w:r w:rsidRPr="00CD56F5">
        <w:t>), but select “complete text” (</w:t>
      </w:r>
      <w:r w:rsidRPr="00CD56F5">
        <w:rPr>
          <w:rStyle w:val="HighlightMedium"/>
          <w:i w:val="0"/>
        </w:rPr>
        <w:t>“Gesamte Beschriftung”</w:t>
      </w:r>
      <w:r w:rsidRPr="00CD56F5">
        <w:t>) instead.</w:t>
      </w:r>
    </w:p>
    <w:p w14:paraId="726515CF" w14:textId="77777777" w:rsidR="00D775E0" w:rsidRPr="00CD56F5" w:rsidRDefault="00D775E0" w:rsidP="00CD56F5">
      <w:pPr>
        <w:pStyle w:val="Listenabsatz"/>
      </w:pPr>
      <w:r w:rsidRPr="00CD56F5">
        <w:t>The inserted reference may appear in bold text, because Word also copies the format of the caption label. Just select the inserted reference and apply the “Standard” style format to it.</w:t>
      </w:r>
    </w:p>
    <w:p w14:paraId="2B028835" w14:textId="77777777" w:rsidR="00FD1470" w:rsidRPr="00CD56F5" w:rsidRDefault="00FD1470" w:rsidP="00CD56F5">
      <w:pPr>
        <w:pStyle w:val="Listenabsatz"/>
      </w:pPr>
      <w:r w:rsidRPr="00CD56F5">
        <w:t xml:space="preserve">It is also possible to refer to sections: choose “numbered </w:t>
      </w:r>
      <w:r w:rsidR="00063341" w:rsidRPr="00CD56F5">
        <w:t>item</w:t>
      </w:r>
      <w:r w:rsidRPr="00CD56F5">
        <w:t>”</w:t>
      </w:r>
      <w:r w:rsidR="0054488E" w:rsidRPr="00CD56F5">
        <w:t xml:space="preserve"> (</w:t>
      </w:r>
      <w:r w:rsidR="0054488E" w:rsidRPr="00CD56F5">
        <w:rPr>
          <w:rStyle w:val="HighlightMedium"/>
          <w:i w:val="0"/>
        </w:rPr>
        <w:t>“Nummeriertes Element”</w:t>
      </w:r>
      <w:r w:rsidR="0054488E" w:rsidRPr="00CD56F5">
        <w:t>)</w:t>
      </w:r>
      <w:r w:rsidRPr="00CD56F5">
        <w:t xml:space="preserve"> or “heading”</w:t>
      </w:r>
      <w:r w:rsidR="0054488E" w:rsidRPr="00CD56F5">
        <w:t xml:space="preserve"> (</w:t>
      </w:r>
      <w:r w:rsidR="0054488E" w:rsidRPr="00CD56F5">
        <w:rPr>
          <w:rStyle w:val="HighlightMedium"/>
          <w:i w:val="0"/>
        </w:rPr>
        <w:t>“Überschrift”</w:t>
      </w:r>
      <w:r w:rsidR="0054488E" w:rsidRPr="00CD56F5">
        <w:t>)</w:t>
      </w:r>
      <w:r w:rsidRPr="00CD56F5">
        <w:t xml:space="preserve"> from the dropdown menu</w:t>
      </w:r>
      <w:r w:rsidR="0054488E" w:rsidRPr="00CD56F5">
        <w:t>.</w:t>
      </w:r>
    </w:p>
    <w:p w14:paraId="1B302336" w14:textId="77777777" w:rsidR="008061E1" w:rsidRDefault="008061E1" w:rsidP="008061E1">
      <w:pPr>
        <w:pStyle w:val="berschrift2"/>
        <w:rPr>
          <w:lang w:val="en-US"/>
        </w:rPr>
      </w:pPr>
      <w:bookmarkStart w:id="12" w:name="_Ref425433524"/>
      <w:bookmarkStart w:id="13" w:name="_Toc425433954"/>
      <w:r>
        <w:rPr>
          <w:lang w:val="en-US"/>
        </w:rPr>
        <w:t>Variables, Units, Sub- and Superscripts</w:t>
      </w:r>
      <w:bookmarkEnd w:id="12"/>
      <w:bookmarkEnd w:id="13"/>
    </w:p>
    <w:p w14:paraId="20C38CCF" w14:textId="44E4152B" w:rsidR="002F7C1D" w:rsidRPr="0027528E" w:rsidRDefault="00155761" w:rsidP="0027528E">
      <w:pPr>
        <w:pStyle w:val="Listenabsatz"/>
      </w:pPr>
      <w:r w:rsidRPr="0027528E">
        <w:t xml:space="preserve">Use </w:t>
      </w:r>
      <w:r w:rsidR="002F7C1D" w:rsidRPr="0027528E">
        <w:t xml:space="preserve">SI units </w:t>
      </w:r>
      <w:r w:rsidRPr="0027528E">
        <w:t>exclusively</w:t>
      </w:r>
      <w:r w:rsidR="002F7C1D" w:rsidRPr="0027528E">
        <w:t>.</w:t>
      </w:r>
    </w:p>
    <w:p w14:paraId="08FDB1E7" w14:textId="77777777" w:rsidR="008061E1" w:rsidRPr="0027528E" w:rsidRDefault="000A62E6" w:rsidP="0027528E">
      <w:pPr>
        <w:pStyle w:val="Listenabsatz"/>
      </w:pPr>
      <w:r w:rsidRPr="0027528E">
        <w:t>Variables, units, sub- and s</w:t>
      </w:r>
      <w:r w:rsidR="00C04C29" w:rsidRPr="0027528E">
        <w:t>uperscripts are to be set according to DIN1338 (provided in the folder of this document</w:t>
      </w:r>
      <w:r w:rsidR="002F7C1D" w:rsidRPr="0027528E">
        <w:t xml:space="preserve"> and </w:t>
      </w:r>
      <w:hyperlink r:id="rId14" w:history="1">
        <w:r w:rsidR="002F7C1D" w:rsidRPr="0027528E">
          <w:rPr>
            <w:rStyle w:val="Hyperlink"/>
            <w:color w:val="auto"/>
            <w:u w:val="none"/>
          </w:rPr>
          <w:t>https://de.wikipedia.org/wiki/Formelsatz</w:t>
        </w:r>
      </w:hyperlink>
      <w:r w:rsidR="002F7C1D" w:rsidRPr="0027528E">
        <w:t xml:space="preserve"> (German)</w:t>
      </w:r>
      <w:r w:rsidR="00C04C29" w:rsidRPr="0027528E">
        <w:t>). The most important rules are:</w:t>
      </w:r>
    </w:p>
    <w:p w14:paraId="079E9016" w14:textId="77777777" w:rsidR="00C04C29" w:rsidRPr="0027528E" w:rsidRDefault="00C04C29" w:rsidP="0027528E">
      <w:pPr>
        <w:pStyle w:val="Listenabsatz"/>
        <w:numPr>
          <w:ilvl w:val="1"/>
          <w:numId w:val="7"/>
        </w:numPr>
      </w:pPr>
      <w:r w:rsidRPr="0027528E">
        <w:t xml:space="preserve">Numbers are always set upright: 10.5,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14:paraId="690A5310" w14:textId="34726CB1" w:rsidR="00CD199E" w:rsidRPr="0027528E" w:rsidRDefault="00CD199E" w:rsidP="0027528E">
      <w:pPr>
        <w:pStyle w:val="Listenabsatz"/>
        <w:numPr>
          <w:ilvl w:val="1"/>
          <w:numId w:val="7"/>
        </w:numPr>
      </w:pPr>
      <w:r w:rsidRPr="0027528E">
        <w:t xml:space="preserve">Variables and functional assignments are set in italics: </w:t>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m:rPr>
                <m:nor/>
              </m:rPr>
              <m:t>c</m:t>
            </m:r>
          </m:e>
          <m:sup>
            <m:r>
              <m:rPr>
                <m:sty m:val="p"/>
              </m:rPr>
              <w:rPr>
                <w:rFonts w:ascii="Cambria Math" w:hAnsi="Cambria Math"/>
              </w:rPr>
              <m:t>2</m:t>
            </m:r>
          </m:sup>
        </m:sSup>
      </m:oMath>
      <w:r w:rsidRPr="0027528E">
        <w:t xml:space="preserve">, </w:t>
      </w:r>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r>
          <m:rPr>
            <m:nor/>
          </m:rPr>
          <m:t>π</m:t>
        </m:r>
        <m:sSup>
          <m:sSupPr>
            <m:ctrlPr>
              <w:rPr>
                <w:rFonts w:ascii="Cambria Math" w:hAnsi="Cambria Math"/>
              </w:rPr>
            </m:ctrlPr>
          </m:sSupPr>
          <m:e>
            <m:r>
              <w:rPr>
                <w:rFonts w:ascii="Cambria Math" w:hAnsi="Cambria Math"/>
              </w:rPr>
              <m:t>r</m:t>
            </m:r>
          </m:e>
          <m:sup>
            <m:r>
              <m:rPr>
                <m:sty m:val="p"/>
              </m:rPr>
              <w:rPr>
                <w:rFonts w:ascii="Cambria Math" w:hAnsi="Cambria Math"/>
              </w:rPr>
              <m:t>3</m:t>
            </m:r>
          </m:sup>
        </m:sSup>
      </m:oMath>
      <w:r w:rsidRPr="0027528E">
        <w:t xml:space="preserv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p>
    <w:p w14:paraId="4C596F76" w14:textId="4ED2EA05" w:rsidR="000F1FF6" w:rsidRPr="009C7BC1" w:rsidRDefault="000808B9" w:rsidP="0027528E">
      <w:pPr>
        <w:pStyle w:val="Listenabsatz"/>
        <w:numPr>
          <w:ilvl w:val="1"/>
          <w:numId w:val="7"/>
        </w:numPr>
      </w:pPr>
      <w:r w:rsidRPr="0027528E">
        <w:t xml:space="preserve">Sub- and superscripts are set upright, unless they are variables themselves: </w:t>
      </w:r>
      <m:oMath>
        <m:sSub>
          <m:sSubPr>
            <m:ctrlPr>
              <w:rPr>
                <w:rFonts w:ascii="Cambria Math" w:hAnsi="Cambria Math"/>
              </w:rPr>
            </m:ctrlPr>
          </m:sSubPr>
          <m:e>
            <m:r>
              <w:rPr>
                <w:rFonts w:ascii="Cambria Math" w:hAnsi="Cambria Math"/>
              </w:rPr>
              <m:t>m</m:t>
            </m:r>
          </m:e>
          <m:sub>
            <m:r>
              <m:rPr>
                <m:nor/>
              </m:rPr>
              <m:t>salt</m:t>
            </m:r>
          </m:sub>
        </m:sSub>
      </m:oMath>
      <w:r w:rsidRPr="0027528E">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27528E">
        <w:t xml:space="preserve"> (in this case the “p” is for pressure </w:t>
      </w:r>
      <m:oMath>
        <m:r>
          <w:rPr>
            <w:rFonts w:ascii="Cambria Math" w:hAnsi="Cambria Math"/>
          </w:rPr>
          <m:t>p</m:t>
        </m:r>
      </m:oMath>
      <w:r w:rsidRPr="0027528E">
        <w:t>)</w:t>
      </w:r>
    </w:p>
    <w:p w14:paraId="4C217A0F" w14:textId="77777777" w:rsidR="00CD199E" w:rsidRPr="0027528E" w:rsidRDefault="00CD199E" w:rsidP="0027528E">
      <w:pPr>
        <w:pStyle w:val="Listenabsatz"/>
        <w:numPr>
          <w:ilvl w:val="1"/>
          <w:numId w:val="7"/>
        </w:numPr>
      </w:pPr>
      <w:r w:rsidRPr="0027528E">
        <w:t>Units</w:t>
      </w:r>
      <w:r w:rsidR="00C97317" w:rsidRPr="0027528E">
        <w:t xml:space="preserve"> (including prefixes)</w:t>
      </w:r>
      <w:r w:rsidRPr="0027528E">
        <w:t xml:space="preserve"> are set upright and separated from the scalar using a hard space (key stroke Ctrl + Shift + Spacebar): 273.15 K, </w:t>
      </w:r>
      <m:oMath>
        <m:r>
          <w:rPr>
            <w:rFonts w:ascii="Cambria Math" w:hAnsi="Cambria Math"/>
          </w:rPr>
          <m:t>l</m:t>
        </m:r>
        <m:r>
          <m:rPr>
            <m:sty m:val="p"/>
          </m:rPr>
          <w:rPr>
            <w:rFonts w:ascii="Cambria Math" w:hAnsi="Cambria Math"/>
          </w:rPr>
          <m:t>=5.7 </m:t>
        </m:r>
        <m:r>
          <m:rPr>
            <m:nor/>
          </m:rPr>
          <m:t>µm</m:t>
        </m:r>
      </m:oMath>
      <w:r w:rsidRPr="0027528E">
        <w:t xml:space="preserve">, </w:t>
      </w:r>
    </w:p>
    <w:p w14:paraId="3B5464D8" w14:textId="77777777" w:rsidR="00C97317" w:rsidRPr="0027528E" w:rsidRDefault="00C97317" w:rsidP="0027528E">
      <w:pPr>
        <w:pStyle w:val="Listenabsatz"/>
        <w:numPr>
          <w:ilvl w:val="1"/>
          <w:numId w:val="7"/>
        </w:numPr>
      </w:pPr>
      <w:r w:rsidRPr="0027528E">
        <w:t xml:space="preserve">Only the notation </w:t>
      </w:r>
      <m:oMath>
        <m:r>
          <m:rPr>
            <m:nor/>
          </m:rPr>
          <m:t>L mo</m:t>
        </m:r>
        <m:sSup>
          <m:sSupPr>
            <m:ctrlPr>
              <w:rPr>
                <w:rFonts w:ascii="Cambria Math" w:hAnsi="Cambria Math"/>
              </w:rPr>
            </m:ctrlPr>
          </m:sSupPr>
          <m:e>
            <m:r>
              <m:rPr>
                <m:nor/>
              </m:rPr>
              <m:t>l</m:t>
            </m:r>
          </m:e>
          <m:sup>
            <m:r>
              <m:rPr>
                <m:nor/>
              </m:rPr>
              <m:t>-1</m:t>
            </m:r>
          </m:sup>
        </m:sSup>
      </m:oMath>
      <w:r w:rsidRPr="0027528E">
        <w:t xml:space="preserve"> is to be used (not e.g. L/mol)</w:t>
      </w:r>
    </w:p>
    <w:p w14:paraId="2FAD92AE" w14:textId="77777777" w:rsidR="002F7C1D" w:rsidRPr="0027528E" w:rsidRDefault="002F7C1D" w:rsidP="0027528E">
      <w:pPr>
        <w:pStyle w:val="Listenabsatz"/>
        <w:numPr>
          <w:ilvl w:val="1"/>
          <w:numId w:val="7"/>
        </w:numPr>
      </w:pPr>
      <w:r w:rsidRPr="0027528E">
        <w:t>The hard space is also to be set before the percent symbol (DIN 5008): 50 %</w:t>
      </w:r>
    </w:p>
    <w:p w14:paraId="5FF69972" w14:textId="1440D9AD" w:rsidR="000F1FF6" w:rsidRPr="0027528E" w:rsidRDefault="000F1FF6" w:rsidP="0027528E">
      <w:pPr>
        <w:pStyle w:val="Listenabsatz"/>
        <w:numPr>
          <w:ilvl w:val="1"/>
          <w:numId w:val="7"/>
        </w:numPr>
      </w:pPr>
      <w:r w:rsidRPr="0027528E">
        <w:t>Always give mol</w:t>
      </w:r>
      <w:r w:rsidRPr="0027528E">
        <w:noBreakHyphen/>
        <w:t>%, vol.</w:t>
      </w:r>
      <w:r w:rsidRPr="0027528E">
        <w:noBreakHyphen/>
        <w:t>%,</w:t>
      </w:r>
      <w:r w:rsidR="0036155B">
        <w:t xml:space="preserve"> wt.-%,</w:t>
      </w:r>
      <w:r w:rsidRPr="0027528E">
        <w:t xml:space="preserve"> or ma.</w:t>
      </w:r>
      <w:r w:rsidRPr="0027528E">
        <w:noBreakHyphen/>
        <w:t>% if applicable</w:t>
      </w:r>
      <w:r w:rsidR="00EE0BFE">
        <w:t>.</w:t>
      </w:r>
    </w:p>
    <w:p w14:paraId="30E0D961" w14:textId="77777777" w:rsidR="00CD199E" w:rsidRPr="0027528E" w:rsidRDefault="00CD199E" w:rsidP="0027528E">
      <w:pPr>
        <w:pStyle w:val="Listenabsatz"/>
        <w:numPr>
          <w:ilvl w:val="1"/>
          <w:numId w:val="7"/>
        </w:numPr>
      </w:pPr>
      <w:r w:rsidRPr="0027528E">
        <w:t xml:space="preserve">In the formula editor, </w:t>
      </w:r>
      <w:r w:rsidR="00C97317" w:rsidRPr="0027528E">
        <w:t xml:space="preserve">first type the units, then </w:t>
      </w:r>
      <w:r w:rsidRPr="0027528E">
        <w:t>use the option “normal text” to get upright characters</w:t>
      </w:r>
    </w:p>
    <w:p w14:paraId="3D00329C" w14:textId="77777777" w:rsidR="00CD199E" w:rsidRPr="0027528E" w:rsidRDefault="0095051E" w:rsidP="0027528E">
      <w:pPr>
        <w:pStyle w:val="Listenabsatz"/>
        <w:numPr>
          <w:ilvl w:val="1"/>
          <w:numId w:val="7"/>
        </w:numPr>
      </w:pPr>
      <w:r w:rsidRPr="0027528E">
        <w:t xml:space="preserve">Commonly agreed constants, functions and operators are set upright: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=exp⁡(</m:t>
        </m:r>
        <m:r>
          <w:rPr>
            <w:rFonts w:ascii="Cambria Math" w:hAnsi="Cambria Math"/>
          </w:rPr>
          <m:t>x</m:t>
        </m:r>
        <m:r>
          <m:rPr>
            <m:sty m:val="p"/>
          </m:rPr>
          <w:rPr>
            <w:rFonts w:ascii="Cambria Math" w:hAnsi="Cambria Math"/>
          </w:rPr>
          <m:t>)</m:t>
        </m:r>
      </m:oMath>
      <w:r w:rsidRPr="0027528E">
        <w:t xml:space="preserve">, </w:t>
      </w:r>
      <m:oMath>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nor/>
                  </m:rPr>
                  <m:t>i</m:t>
                </m:r>
                <m:r>
                  <m:rPr>
                    <m:sty m:val="p"/>
                  </m:rPr>
                  <w:rPr>
                    <w:rFonts w:ascii="Cambria Math" w:hAnsi="Cambria Math"/>
                  </w:rPr>
                  <m:t xml:space="preserve"> </m:t>
                </m:r>
                <m:r>
                  <w:rPr>
                    <w:rFonts w:ascii="Cambria Math" w:hAnsi="Cambria Math"/>
                  </w:rPr>
                  <m:t>φ</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r>
          <m:rPr>
            <m:nor/>
          </m:rPr>
          <m:t>i</m:t>
        </m:r>
        <m:r>
          <m:rPr>
            <m:sty m:val="p"/>
          </m:rPr>
          <w:rPr>
            <w:rFonts w:ascii="Cambria Math" w:hAnsi="Cambria Math"/>
          </w:rPr>
          <m:t xml:space="preserve"> sin⁡(</m:t>
        </m:r>
        <m:r>
          <w:rPr>
            <w:rFonts w:ascii="Cambria Math" w:hAnsi="Cambria Math"/>
          </w:rPr>
          <m:t>φ</m:t>
        </m:r>
        <m:r>
          <m:rPr>
            <m:sty m:val="p"/>
          </m:rPr>
          <w:rPr>
            <w:rFonts w:ascii="Cambria Math" w:hAnsi="Cambria Math"/>
          </w:rPr>
          <m:t>)</m:t>
        </m:r>
      </m:oMath>
      <w:r w:rsidR="002B126A" w:rsidRPr="0027528E">
        <w:t xml:space="preserve">, </w:t>
      </w:r>
      <m:oMath>
        <m:f>
          <m:fPr>
            <m:ctrlPr>
              <w:rPr>
                <w:rFonts w:ascii="Cambria Math" w:hAnsi="Cambria Math"/>
              </w:rPr>
            </m:ctrlPr>
          </m:fPr>
          <m:num>
            <m:r>
              <m:rPr>
                <m:nor/>
              </m:rPr>
              <m:t>d</m:t>
            </m:r>
          </m:num>
          <m:den>
            <m:r>
              <m:rPr>
                <m:nor/>
              </m:rPr>
              <m:t>d</m:t>
            </m:r>
            <m:r>
              <w:rPr>
                <w:rFonts w:ascii="Cambria Math" w:hAnsi="Cambria Math"/>
              </w:rPr>
              <m:t>x</m:t>
            </m:r>
          </m:den>
        </m:f>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p>
    <w:p w14:paraId="4BA25261" w14:textId="77777777" w:rsidR="002B126A" w:rsidRPr="0027528E" w:rsidRDefault="00C97317" w:rsidP="0027528E">
      <w:pPr>
        <w:pStyle w:val="Listenabsatz"/>
        <w:numPr>
          <w:ilvl w:val="1"/>
          <w:numId w:val="7"/>
        </w:numPr>
      </w:pPr>
      <w:r w:rsidRPr="0027528E">
        <w:t>Chemical symbols are set upright: Helium He, sulfuric acid H2SO4</w:t>
      </w:r>
    </w:p>
    <w:p w14:paraId="2D3F268F" w14:textId="77777777" w:rsidR="00C04C29" w:rsidRPr="0027528E" w:rsidRDefault="00C97317" w:rsidP="0027528E">
      <w:pPr>
        <w:pStyle w:val="Listenabsatz"/>
        <w:numPr>
          <w:ilvl w:val="1"/>
          <w:numId w:val="7"/>
        </w:numPr>
      </w:pPr>
      <w:r w:rsidRPr="0027528E">
        <w:t xml:space="preserve">Word abbreviations are set upright: Turnover Frequency </w:t>
      </w:r>
      <m:oMath>
        <m:r>
          <m:rPr>
            <m:nor/>
          </m:rPr>
          <m:t>TOF</m:t>
        </m:r>
        <m:r>
          <m:rPr>
            <m:sty m:val="p"/>
          </m:rPr>
          <w:rPr>
            <w:rFonts w:ascii="Cambria Math" w:hAnsi="Cambria Math"/>
          </w:rPr>
          <m:t>=1 </m:t>
        </m:r>
        <m:r>
          <m:rPr>
            <m:nor/>
          </m:rPr>
          <m:t>mmol </m:t>
        </m:r>
        <m:sSup>
          <m:sSupPr>
            <m:ctrlPr>
              <w:rPr>
                <w:rFonts w:ascii="Cambria Math" w:hAnsi="Cambria Math"/>
              </w:rPr>
            </m:ctrlPr>
          </m:sSupPr>
          <m:e>
            <m:r>
              <m:rPr>
                <m:nor/>
              </m:rPr>
              <m:t>L</m:t>
            </m:r>
          </m:e>
          <m:sup>
            <m:r>
              <m:rPr>
                <m:nor/>
              </m:rPr>
              <m:t>-1</m:t>
            </m:r>
          </m:sup>
        </m:sSup>
        <m:r>
          <m:rPr>
            <m:nor/>
          </m:rPr>
          <m:t> </m:t>
        </m:r>
        <m:sSup>
          <m:sSupPr>
            <m:ctrlPr>
              <w:rPr>
                <w:rFonts w:ascii="Cambria Math" w:hAnsi="Cambria Math"/>
              </w:rPr>
            </m:ctrlPr>
          </m:sSupPr>
          <m:e>
            <m:r>
              <m:rPr>
                <m:nor/>
              </m:rPr>
              <m:t>s</m:t>
            </m:r>
          </m:e>
          <m:sup>
            <m:r>
              <m:rPr>
                <m:nor/>
              </m:rPr>
              <m:t>-1</m:t>
            </m:r>
          </m:sup>
        </m:sSup>
      </m:oMath>
      <w:r w:rsidRPr="0027528E">
        <w:t xml:space="preserve">, Reynolds number </w:t>
      </w:r>
      <m:oMath>
        <m:r>
          <m:rPr>
            <m:nor/>
          </m:rPr>
          <m:t>Re</m:t>
        </m:r>
        <m:r>
          <m:rPr>
            <m:sty m:val="p"/>
          </m:rPr>
          <w:rPr>
            <w:rFonts w:ascii="Cambria Math" w:hAnsi="Cambria Math"/>
          </w:rPr>
          <m:t>≥1000</m:t>
        </m:r>
      </m:oMath>
      <w:r w:rsidRPr="0027528E">
        <w:t xml:space="preserve">, </w:t>
      </w:r>
      <m:oMath>
        <m:r>
          <m:rPr>
            <m:nor/>
          </m:rPr>
          <m:t>pH</m:t>
        </m:r>
        <m:r>
          <m:rPr>
            <m:sty m:val="p"/>
          </m:rPr>
          <w:rPr>
            <w:rFonts w:ascii="Cambria Math" w:hAnsi="Cambria Math"/>
          </w:rPr>
          <m:t>=7</m:t>
        </m:r>
      </m:oMath>
      <w:r w:rsidRPr="0027528E">
        <w:t>.</w:t>
      </w:r>
    </w:p>
    <w:p w14:paraId="6AB71530" w14:textId="77777777" w:rsidR="00A867D2" w:rsidRDefault="00A867D2" w:rsidP="00A867D2">
      <w:pPr>
        <w:pStyle w:val="berschrift2"/>
      </w:pPr>
      <w:bookmarkStart w:id="14" w:name="_Toc425433955"/>
      <w:r>
        <w:t>References</w:t>
      </w:r>
      <w:bookmarkEnd w:id="14"/>
    </w:p>
    <w:p w14:paraId="0CB4B918" w14:textId="67782405" w:rsidR="00A867D2" w:rsidRPr="0027528E" w:rsidRDefault="00A867D2" w:rsidP="0027528E">
      <w:pPr>
        <w:pStyle w:val="Listenabsatz"/>
      </w:pPr>
      <w:r w:rsidRPr="0027528E">
        <w:t xml:space="preserve">Use </w:t>
      </w:r>
      <w:r w:rsidR="00374570" w:rsidRPr="0027528E">
        <w:t>the</w:t>
      </w:r>
      <w:r w:rsidRPr="0027528E">
        <w:t xml:space="preserve"> reference </w:t>
      </w:r>
      <w:r w:rsidR="00464ED5" w:rsidRPr="0027528E">
        <w:t>manager</w:t>
      </w:r>
      <w:r w:rsidRPr="0027528E">
        <w:t xml:space="preserve"> Citavi </w:t>
      </w:r>
      <w:r w:rsidR="00464ED5" w:rsidRPr="0027528E">
        <w:t>to organize your literature and to manage your citations in the document.</w:t>
      </w:r>
    </w:p>
    <w:p w14:paraId="0C2D7B5B" w14:textId="6F9DB2FF" w:rsidR="00A867D2" w:rsidRDefault="00A867D2" w:rsidP="00E503A8">
      <w:pPr>
        <w:pStyle w:val="Listenabsatz"/>
      </w:pPr>
      <w:r w:rsidRPr="0027528E">
        <w:t xml:space="preserve">References have to be </w:t>
      </w:r>
      <w:r w:rsidR="00551E07">
        <w:t xml:space="preserve">formatted using </w:t>
      </w:r>
      <w:r w:rsidR="00551E07" w:rsidRPr="00551E07">
        <w:t xml:space="preserve">the latest Citavi style which can be found on the server in </w:t>
      </w:r>
      <w:hyperlink r:id="rId15" w:history="1">
        <w:r w:rsidR="00E503A8" w:rsidRPr="00E503A8">
          <w:rPr>
            <w:rStyle w:val="Hyperlink"/>
          </w:rPr>
          <w:t>Y:\AKGLiteratur\Nützliches\Citavi</w:t>
        </w:r>
      </w:hyperlink>
      <w:r w:rsidR="00551E07" w:rsidRPr="00551E07">
        <w:t>\... …CitationsAKGläser_EN_</w:t>
      </w:r>
      <w:r w:rsidR="00551E07" w:rsidRPr="00551E07">
        <w:rPr>
          <w:i/>
        </w:rPr>
        <w:t>YYMMDD</w:t>
      </w:r>
      <w:r w:rsidR="00325A6B">
        <w:t>.cc</w:t>
      </w:r>
      <w:r w:rsidR="00551E07" w:rsidRPr="00551E07">
        <w:t>s (for thesis in English) …CitationsAKGläser_DE_</w:t>
      </w:r>
      <w:r w:rsidR="00551E07" w:rsidRPr="00551E07">
        <w:rPr>
          <w:i/>
        </w:rPr>
        <w:t>YYMMDD</w:t>
      </w:r>
      <w:r w:rsidR="00325A6B">
        <w:t>.cc</w:t>
      </w:r>
      <w:r w:rsidR="00551E07" w:rsidRPr="00551E07">
        <w:t>s (for thesis in German)</w:t>
      </w:r>
    </w:p>
    <w:p w14:paraId="7E7B18A8" w14:textId="16981791" w:rsidR="00325A6B" w:rsidRDefault="00325A6B" w:rsidP="00325A6B">
      <w:pPr>
        <w:pStyle w:val="Listenabsatz"/>
        <w:numPr>
          <w:ilvl w:val="0"/>
          <w:numId w:val="0"/>
        </w:numPr>
        <w:ind w:left="1440"/>
      </w:pPr>
      <w:r>
        <w:t xml:space="preserve">where </w:t>
      </w:r>
      <w:r w:rsidRPr="00551E07">
        <w:rPr>
          <w:i/>
        </w:rPr>
        <w:t>YYMMDD</w:t>
      </w:r>
      <w:r>
        <w:t xml:space="preserve"> is the date of the latest changes in the style file.</w:t>
      </w:r>
    </w:p>
    <w:p w14:paraId="60D01803" w14:textId="3ADF5478" w:rsidR="00325A6B" w:rsidRDefault="00325A6B" w:rsidP="00325A6B">
      <w:pPr>
        <w:pStyle w:val="Listenabsatz"/>
      </w:pPr>
      <w:r>
        <w:t xml:space="preserve">Copy the style file to your “Custom Citation Styles” folder; the default directory is </w:t>
      </w:r>
      <w:r w:rsidRPr="00325A6B">
        <w:t>C:\Users\</w:t>
      </w:r>
      <w:r w:rsidRPr="00325A6B">
        <w:rPr>
          <w:i/>
        </w:rPr>
        <w:t>&lt;username&gt;</w:t>
      </w:r>
      <w:r w:rsidRPr="00325A6B">
        <w:t>\Documents\Citavi 5</w:t>
      </w:r>
      <w:r>
        <w:t>\</w:t>
      </w:r>
    </w:p>
    <w:p w14:paraId="63CCE0D4" w14:textId="4F705684" w:rsidR="00325A6B" w:rsidRDefault="00325A6B" w:rsidP="00325A6B">
      <w:pPr>
        <w:pStyle w:val="Listenabsatz"/>
      </w:pPr>
      <w:r>
        <w:t xml:space="preserve">In Citavi, go to “Citation </w:t>
      </w:r>
      <w:r>
        <w:sym w:font="Wingdings" w:char="F0E0"/>
      </w:r>
      <w:r>
        <w:t xml:space="preserve"> Citation style </w:t>
      </w:r>
      <w:r>
        <w:sym w:font="Wingdings" w:char="F0E0"/>
      </w:r>
      <w:r>
        <w:t xml:space="preserve"> Browse citation styles” and choose the style.</w:t>
      </w:r>
    </w:p>
    <w:p w14:paraId="47E1F6EC" w14:textId="1B054555" w:rsidR="00A867D2" w:rsidRPr="0027528E" w:rsidRDefault="00A867D2" w:rsidP="0027528E">
      <w:pPr>
        <w:pStyle w:val="Listenabsatz"/>
      </w:pPr>
      <w:r w:rsidRPr="0027528E">
        <w:t xml:space="preserve">In the text, references are a part of a sentence </w:t>
      </w:r>
      <w:r w:rsidRPr="0027528E">
        <w:fldChar w:fldCharType="begin"/>
      </w:r>
      <w:r w:rsidRPr="0027528E">
        <w:instrText>ADDIN CITAVI.PLACEHOLDER 06c92a81-a169-4155-b8dd-812d0b94ccc2 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Pr="0027528E">
        <w:fldChar w:fldCharType="separate"/>
      </w:r>
      <w:bookmarkStart w:id="15" w:name="_CTVP00106c92a81a1694155b8dd812d0b94ccc2"/>
      <w:r w:rsidR="001C65C1">
        <w:t>[1]</w:t>
      </w:r>
      <w:bookmarkEnd w:id="15"/>
      <w:r w:rsidRPr="0027528E">
        <w:fldChar w:fldCharType="end"/>
      </w:r>
      <w:r w:rsidRPr="0027528E">
        <w:t xml:space="preserve">. Multiple references are formatted like </w:t>
      </w:r>
      <w:r w:rsidRPr="0027528E">
        <w:fldChar w:fldCharType="begin"/>
      </w:r>
      <w:r w:rsidRPr="0027528E">
        <w:instrText>ADDIN CITAVI.PLACEHOLDER 1881160a-f3a8-4452-9a62-f1e5a139bca2 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IsM108L1RleHQ+DQogICAgPC9UZXh0VW5pdD4NCiAgPC9UZXh0VW5pdHM+DQo8L1BsYWNlaG9sZGVyPg==</w:instrText>
      </w:r>
      <w:r w:rsidRPr="0027528E">
        <w:fldChar w:fldCharType="separate"/>
      </w:r>
      <w:bookmarkStart w:id="16" w:name="_CTVP0011881160af3a844529a62f1e5a139bca2"/>
      <w:r w:rsidR="001C65C1">
        <w:t>[2,3]</w:t>
      </w:r>
      <w:bookmarkEnd w:id="16"/>
      <w:r w:rsidRPr="0027528E">
        <w:fldChar w:fldCharType="end"/>
      </w:r>
      <w:r w:rsidRPr="0027528E">
        <w:t xml:space="preserve"> or </w:t>
      </w:r>
      <w:r w:rsidRPr="0027528E">
        <w:fldChar w:fldCharType="begin"/>
      </w:r>
      <w:r w:rsidR="001C65C1">
        <w:instrText>ADDIN CITAVI.PLACEHOLDER 5277662d-66a7-409f-ab14-5dad9a9578c4 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04oCTNl08L1RleHQ+DQogICAgPC9UZXh0VW5pdD4NCiAgPC9UZXh0VW5pdHM+DQo8L1BsYWNlaG9sZGVyPg==</w:instrText>
      </w:r>
      <w:r w:rsidRPr="0027528E">
        <w:fldChar w:fldCharType="separate"/>
      </w:r>
      <w:bookmarkStart w:id="17" w:name="_CTVP0015277662d66a7409fab145dad9a9578c4"/>
      <w:r w:rsidR="001C65C1">
        <w:t>[4–6]</w:t>
      </w:r>
      <w:bookmarkEnd w:id="17"/>
      <w:r w:rsidRPr="0027528E">
        <w:fldChar w:fldCharType="end"/>
      </w:r>
      <w:r w:rsidRPr="0027528E">
        <w:t>.</w:t>
      </w:r>
    </w:p>
    <w:p w14:paraId="42CAA3A9" w14:textId="77777777" w:rsidR="004A252D" w:rsidRDefault="00FD1470" w:rsidP="007E3BE6">
      <w:pPr>
        <w:pStyle w:val="berschrift2"/>
        <w:rPr>
          <w:lang w:val="en-US"/>
        </w:rPr>
      </w:pPr>
      <w:bookmarkStart w:id="18" w:name="_Toc425433956"/>
      <w:r>
        <w:rPr>
          <w:lang w:val="en-US"/>
        </w:rPr>
        <w:t>Special</w:t>
      </w:r>
      <w:r w:rsidR="00136907">
        <w:rPr>
          <w:lang w:val="en-US"/>
        </w:rPr>
        <w:t xml:space="preserve"> remarks</w:t>
      </w:r>
      <w:bookmarkEnd w:id="18"/>
    </w:p>
    <w:p w14:paraId="72F561C2" w14:textId="77777777" w:rsidR="004C1916" w:rsidRPr="004C1916" w:rsidRDefault="004C1916" w:rsidP="00BD2FBC">
      <w:pPr>
        <w:pStyle w:val="Listenabsatz"/>
        <w:numPr>
          <w:ilvl w:val="0"/>
          <w:numId w:val="2"/>
        </w:numPr>
      </w:pPr>
      <w:r w:rsidRPr="004C1916">
        <w:t>Front page</w:t>
      </w:r>
    </w:p>
    <w:p w14:paraId="4AB447BC" w14:textId="1A352750" w:rsidR="004A252D" w:rsidRDefault="004A252D" w:rsidP="00BD2FBC">
      <w:pPr>
        <w:pStyle w:val="Listenabsatz"/>
        <w:numPr>
          <w:ilvl w:val="1"/>
          <w:numId w:val="2"/>
        </w:numPr>
      </w:pPr>
      <w:r>
        <w:t xml:space="preserve">The front page of </w:t>
      </w:r>
      <w:r w:rsidR="00374570">
        <w:t xml:space="preserve">the </w:t>
      </w:r>
      <w:r>
        <w:t xml:space="preserve">thesis will be in German, even if </w:t>
      </w:r>
      <w:r w:rsidR="00374570">
        <w:t xml:space="preserve">the thesis itself is </w:t>
      </w:r>
      <w:r>
        <w:t>wri</w:t>
      </w:r>
      <w:r w:rsidR="00374570">
        <w:t>t</w:t>
      </w:r>
      <w:r>
        <w:t>te</w:t>
      </w:r>
      <w:r w:rsidR="00374570">
        <w:t>n</w:t>
      </w:r>
      <w:r>
        <w:t xml:space="preserve"> in English. The only exception is the title itself, which is English</w:t>
      </w:r>
      <w:r w:rsidR="00374570">
        <w:t>,</w:t>
      </w:r>
      <w:r>
        <w:t xml:space="preserve"> if </w:t>
      </w:r>
      <w:r w:rsidR="00374570">
        <w:t xml:space="preserve">the thesis is </w:t>
      </w:r>
      <w:r>
        <w:t>writ</w:t>
      </w:r>
      <w:r w:rsidR="00374570">
        <w:t>t</w:t>
      </w:r>
      <w:r>
        <w:t>e</w:t>
      </w:r>
      <w:r w:rsidR="00374570">
        <w:t>n</w:t>
      </w:r>
      <w:r>
        <w:t xml:space="preserve"> in English.</w:t>
      </w:r>
    </w:p>
    <w:p w14:paraId="0130E5AC" w14:textId="77777777" w:rsidR="004C1916" w:rsidRDefault="0000265C" w:rsidP="00BD2FBC">
      <w:pPr>
        <w:pStyle w:val="Listenabsatz"/>
        <w:numPr>
          <w:ilvl w:val="1"/>
          <w:numId w:val="2"/>
        </w:numPr>
      </w:pPr>
      <w:r>
        <w:t>For thesis type and the grade to achieve fill in either (take care of the blanks in “M. Sc.” etc.)</w:t>
      </w:r>
    </w:p>
    <w:p w14:paraId="4BE799F3" w14:textId="77777777" w:rsidR="0000265C" w:rsidRDefault="0000265C" w:rsidP="00BD2FBC">
      <w:pPr>
        <w:pStyle w:val="Listenabsatz"/>
        <w:numPr>
          <w:ilvl w:val="2"/>
          <w:numId w:val="2"/>
        </w:numPr>
      </w:pPr>
      <w:r>
        <w:t>BACHELORARBEIT / BACHELOR OF SCIENCE (B. Sc.)</w:t>
      </w:r>
    </w:p>
    <w:p w14:paraId="0F09EE67" w14:textId="77777777" w:rsidR="0000265C" w:rsidRDefault="0000265C" w:rsidP="00BD2FBC">
      <w:pPr>
        <w:pStyle w:val="Listenabsatz"/>
        <w:numPr>
          <w:ilvl w:val="2"/>
          <w:numId w:val="2"/>
        </w:numPr>
      </w:pPr>
      <w:r>
        <w:t>MASTERARBEIT / MASTER OF SCIENCE (M. Sc.)</w:t>
      </w:r>
    </w:p>
    <w:p w14:paraId="0B0B8C4F" w14:textId="77777777" w:rsidR="0000265C" w:rsidRPr="00464ED5" w:rsidRDefault="0000265C" w:rsidP="00BD2FBC">
      <w:pPr>
        <w:pStyle w:val="Listenabsatz"/>
        <w:numPr>
          <w:ilvl w:val="2"/>
          <w:numId w:val="2"/>
        </w:numPr>
        <w:rPr>
          <w:lang w:val="de-DE"/>
        </w:rPr>
      </w:pPr>
      <w:r w:rsidRPr="00464ED5">
        <w:rPr>
          <w:lang w:val="de-DE"/>
        </w:rPr>
        <w:t>DISSERTATION / DOCTOR RERUM NATURALIUM (Dr. rer. nat)</w:t>
      </w:r>
    </w:p>
    <w:p w14:paraId="55127097" w14:textId="77777777" w:rsidR="0000265C" w:rsidRDefault="0000265C" w:rsidP="00BD2FBC">
      <w:pPr>
        <w:pStyle w:val="Listenabsatz"/>
        <w:numPr>
          <w:ilvl w:val="1"/>
          <w:numId w:val="2"/>
        </w:numPr>
      </w:pPr>
      <w:r w:rsidRPr="0000265C">
        <w:t>Fill in y</w:t>
      </w:r>
      <w:r w:rsidR="000A62E6">
        <w:t>our birthdate and b</w:t>
      </w:r>
      <w:r>
        <w:t>irthplace (add the country if you were not born in Germany, e.g. “Paris, Frankreich”)</w:t>
      </w:r>
    </w:p>
    <w:p w14:paraId="3F762C0B" w14:textId="77777777" w:rsidR="00D775E0" w:rsidRPr="00136907" w:rsidRDefault="0000265C" w:rsidP="00BD2FBC">
      <w:pPr>
        <w:pStyle w:val="Listenabsatz"/>
        <w:numPr>
          <w:ilvl w:val="1"/>
          <w:numId w:val="2"/>
        </w:numPr>
      </w:pPr>
      <w:r>
        <w:t>The last date is the date of the submission of the thesis</w:t>
      </w:r>
    </w:p>
    <w:p w14:paraId="33847E02" w14:textId="77777777" w:rsidR="00A867D2" w:rsidRPr="000A62E6" w:rsidRDefault="00A867D2" w:rsidP="000A62E6">
      <w:pPr>
        <w:pStyle w:val="berschrift1"/>
      </w:pPr>
      <w:bookmarkStart w:id="19" w:name="_Ref425417287"/>
      <w:bookmarkStart w:id="20" w:name="_Toc425433966"/>
      <w:r w:rsidRPr="000A62E6">
        <w:t>References</w:t>
      </w:r>
      <w:bookmarkEnd w:id="19"/>
      <w:bookmarkEnd w:id="20"/>
      <w:r w:rsidR="0054488E" w:rsidRPr="000A62E6">
        <w:t xml:space="preserve"> (Examples)</w:t>
      </w:r>
    </w:p>
    <w:p w14:paraId="7AF4AB23" w14:textId="5CD49D4F" w:rsidR="001C65C1" w:rsidRDefault="00A867D2" w:rsidP="001C65C1">
      <w:pPr>
        <w:pStyle w:val="CitaviBibliographyEntry"/>
        <w:rPr>
          <w:lang w:val="en-US"/>
        </w:rPr>
      </w:pPr>
      <w:r>
        <w:rPr>
          <w:lang w:val="en-US"/>
        </w:rPr>
        <w:fldChar w:fldCharType="begin"/>
      </w:r>
      <w:r w:rsidR="001C65C1">
        <w:rPr>
          <w:lang w:val="en-US"/>
        </w:rPr>
        <w:instrText>ADDIN CITAVI.BIBLIOGRAPHY PD94bWwgdmVyc2lvbj0iMS4wIiBlbmNvZGluZz0idXRmLTE2Ij8+PEJpYmxpb2dyYXBoeT48QWRkSW5WZXJzaW9uPjUuMC4wLjExPC9BZGRJblZlcnNpb24+PElkPmJjYjRlNzFiLWRmOWEtNDNlNy04YWNiLTlmMTdkNzg4YWQ3ZDwvSWQ+PEJpYmxpb2dyYXBoeUNpdGF0aW9uPjxIZWFkaW5nPjxUZXh0VW5pdHM+PFRleHRVbml0PjxJbnNlcnRQYXJhZ3JhcGhBZnRlcj5mYWxzZTwvSW5zZXJ0UGFyYWdyYXBoQWZ0ZXI+PEZvbnROYW1lIC8+PEZvbnRTdHlsZT48TmFtZSAvPjwvRm9udFN0eWxlPjxGb250U2l6ZT4wPC9Gb250U2l6ZT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LLiBTY2h1bWFubiwgQS4gQnJhbmR0LCBCLiBVbmdlciAoMjAxMikgRVAgMiA1MjcgMjk2IEEy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cuIFNjaG1pZHQsIGluOiBJbmFtdWRkaW4sIE0uIEx1cW1hbiAoRWRzLiksIElvbiBFeGNoYW5nZSBUZWNobm9sb2d5IEk6IFRoZW9yeSBhbmQgTWF0ZXJpYWxzLCBTcHJpbmdlciwgRG9yZHJlY2h0LCBOZXcgWW9yaywgMjAxMiwgcHAuIDI3N+KAkzI5O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z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NLiBTdGVpZ2VyLCBLLiBMaW5ub3csIEguIEp1bGluZywgRy4gR3Vsa2VyLCBBLiBFbCBKYXJhZCwgUy4gQnJ1Z2dlcmhvZmYsIEQuIEtpcmNobmVyLCBDcnlzdC4gR3Jvd3RoIERlcy4gOCAoMjAwOCkgMzM24oCTMzQz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Q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AuIEF0a2lucywgSi4gZGUgUGF1bGEsIFBoeXNpY2FsIENoZW1pc3RyeSwgOHRoIGVkLiwgT3hmb3JkIFVuaXZlcnNpdHkgUHJlc3MsIE94Zm9yZCwgMjAwNi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41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XLiBXYWduZXIsIEQuIErDpGhuaWcsIEMuIElzYWtzc29uLCBSLiBIYXVzbmVyLCBNb2R1bGFyZXIgRW5lcmdpZXNwZWljaGVyIG5hY2ggZGVtIFNvcnB0aW9uc3ByaW56aXAgbWl0IGhvaGVyIEVuZXJnaWVkaWNodGUgKE1PREVTVE9SRSkuIEFic2NobHVzc2JlcmljaHQsIDIwMD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suIFBvc2VybiwgVW50ZXJzdWNodW5nZW4gdm9uIE1hZ25lc2l1bXN1bGZhdC1IeWRyYXRlbiB1bmQgU3VsZmF0L0NobG9yaWQtTWlzY2h1bmdlbiBmw7xyIGRpZSBFaWdudW5nIGFscyBBa3RpdnN0b2ZmIGluIEtvbXBvc2l0bWF0ZXJpYWxpZW4gZsO8ciBkaWUgdGhlcm1vY2hlbWlzY2hlIFfDpHJtZXNwZWljaGVydW5nLiBEaXNzZXJ0YXRpb24sIEJhdWhhdXMtVW5pdmVyc2l0w6R0IFdlaW1hciwgRGV1dHNjaGxhbmQsIDIwMTIuPC9UZXh0PjwvVGV4dFVuaXQ+PC9UZXh0VW5pdHM+PC9DaXRhdGlvbj48L0NpdGF0aW9ucz48L0JpYmxpb2dyYXBoeUNpdGF0aW9uPjwvQmlibGlvZ3JhcGh5Pg==</w:instrText>
      </w:r>
      <w:r>
        <w:rPr>
          <w:lang w:val="en-US"/>
        </w:rPr>
        <w:fldChar w:fldCharType="separate"/>
      </w:r>
      <w:bookmarkStart w:id="21" w:name="_CTVBIBLIOGRAPHY1"/>
      <w:bookmarkEnd w:id="21"/>
      <w:r w:rsidR="001C65C1">
        <w:rPr>
          <w:lang w:val="en-US"/>
        </w:rPr>
        <w:t>[1]</w:t>
      </w:r>
      <w:r w:rsidR="001C65C1">
        <w:rPr>
          <w:lang w:val="en-US"/>
        </w:rPr>
        <w:tab/>
        <w:t>K. Schumann, A. Brandt, B. Unger (2012) EP 2 527 296 A2.</w:t>
      </w:r>
    </w:p>
    <w:p w14:paraId="3C8DC39B" w14:textId="77777777" w:rsidR="001C65C1" w:rsidRDefault="001C65C1" w:rsidP="001C65C1">
      <w:pPr>
        <w:pStyle w:val="CitaviBibliographyEntry"/>
        <w:rPr>
          <w:lang w:val="en-US"/>
        </w:rPr>
      </w:pPr>
      <w:r>
        <w:rPr>
          <w:lang w:val="en-US"/>
        </w:rPr>
        <w:t>[2]</w:t>
      </w:r>
      <w:r>
        <w:rPr>
          <w:lang w:val="en-US"/>
        </w:rPr>
        <w:tab/>
        <w:t>W. Schmidt, in: Inamuddin, M. Luqman (Eds.), Ion Exchange Technology I: Theory and Materials, Springer, Dordrecht, New York, 2012, pp. 277–298.</w:t>
      </w:r>
    </w:p>
    <w:p w14:paraId="398C4439" w14:textId="77777777" w:rsidR="001C65C1" w:rsidRDefault="001C65C1" w:rsidP="001C65C1">
      <w:pPr>
        <w:pStyle w:val="CitaviBibliographyEntry"/>
        <w:rPr>
          <w:lang w:val="en-US"/>
        </w:rPr>
      </w:pPr>
      <w:r w:rsidRPr="001C65C1">
        <w:t>[3]</w:t>
      </w:r>
      <w:r w:rsidRPr="001C65C1">
        <w:tab/>
        <w:t xml:space="preserve">M. Steiger, K. Linnow, H. Juling, G. Gulker, A. El Jarad, S. Bruggerhoff, D. Kirchner, Cryst. </w:t>
      </w:r>
      <w:r>
        <w:rPr>
          <w:lang w:val="en-US"/>
        </w:rPr>
        <w:t>Growth Des. 8 (2008) 336–343.</w:t>
      </w:r>
    </w:p>
    <w:p w14:paraId="62AF76B1" w14:textId="77777777" w:rsidR="001C65C1" w:rsidRDefault="001C65C1" w:rsidP="001C65C1">
      <w:pPr>
        <w:pStyle w:val="CitaviBibliographyEntry"/>
        <w:rPr>
          <w:lang w:val="en-US"/>
        </w:rPr>
      </w:pPr>
      <w:r>
        <w:rPr>
          <w:lang w:val="en-US"/>
        </w:rPr>
        <w:t>[4]</w:t>
      </w:r>
      <w:r>
        <w:rPr>
          <w:lang w:val="en-US"/>
        </w:rPr>
        <w:tab/>
        <w:t>P. Atkins, J. de Paula, Physical Chemistry, 8th ed., Oxford University Press, Oxford, 2006.</w:t>
      </w:r>
    </w:p>
    <w:p w14:paraId="76087EA0" w14:textId="77777777" w:rsidR="001C65C1" w:rsidRPr="001C65C1" w:rsidRDefault="001C65C1" w:rsidP="001C65C1">
      <w:pPr>
        <w:pStyle w:val="CitaviBibliographyEntry"/>
      </w:pPr>
      <w:r w:rsidRPr="001C65C1">
        <w:t>[5]</w:t>
      </w:r>
      <w:r w:rsidRPr="001C65C1">
        <w:tab/>
        <w:t>W. Wagner, D. Jähnig, C. Isaksson, R. Hausner, Modularer Energiespeicher nach dem Sorptionsprinzip mit hoher Energiedichte (MODESTORE). Abschlussbericht, 2006.</w:t>
      </w:r>
    </w:p>
    <w:p w14:paraId="2E816508" w14:textId="177C842B" w:rsidR="00A867D2" w:rsidRDefault="001C65C1" w:rsidP="001C65C1">
      <w:pPr>
        <w:pStyle w:val="CitaviBibliographyEntry"/>
        <w:rPr>
          <w:lang w:val="en-US"/>
        </w:rPr>
      </w:pPr>
      <w:r w:rsidRPr="001C65C1">
        <w:t>[6]</w:t>
      </w:r>
      <w:r w:rsidRPr="001C65C1">
        <w:tab/>
        <w:t xml:space="preserve">K. Posern, Untersuchungen von Magnesiumsulfat-Hydraten und Sulfat/Chlorid-Mischungen für die Eignung als Aktivstoff in Kompositmaterialien für die thermochemische Wärmespeicherung. </w:t>
      </w:r>
      <w:r>
        <w:rPr>
          <w:lang w:val="en-US"/>
        </w:rPr>
        <w:t>Dissertation, Bauhaus-Universität Weimar, Deutschland, 2012.</w:t>
      </w:r>
      <w:r w:rsidR="00A867D2">
        <w:rPr>
          <w:lang w:val="en-US"/>
        </w:rPr>
        <w:fldChar w:fldCharType="end"/>
      </w:r>
    </w:p>
    <w:p w14:paraId="350DA578" w14:textId="77777777" w:rsidR="003B57BA" w:rsidRDefault="003B57BA" w:rsidP="00287C36">
      <w:pPr>
        <w:pStyle w:val="CitaviBibliographyEntry"/>
        <w:ind w:left="0" w:firstLine="0"/>
        <w:rPr>
          <w:lang w:val="en-US"/>
        </w:rPr>
      </w:pPr>
    </w:p>
    <w:p w14:paraId="6791C3F5" w14:textId="3CF88069" w:rsidR="003B57BA" w:rsidRPr="000A62E6" w:rsidRDefault="00A24B69" w:rsidP="000A62E6">
      <w:pPr>
        <w:pStyle w:val="berschrift1"/>
      </w:pPr>
      <w:r w:rsidRPr="000A62E6">
        <w:t>Appendix</w:t>
      </w:r>
      <w:r w:rsidR="00551E07">
        <w:t xml:space="preserve"> A</w:t>
      </w:r>
      <w:r w:rsidRPr="000A62E6">
        <w:t xml:space="preserve"> (Example Graphs)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A24B69" w:rsidRPr="00063341" w14:paraId="4786A6A2" w14:textId="77777777" w:rsidTr="00B8134B">
        <w:tc>
          <w:tcPr>
            <w:tcW w:w="9072" w:type="dxa"/>
            <w:vAlign w:val="center"/>
          </w:tcPr>
          <w:p w14:paraId="5E178643" w14:textId="4A024E26" w:rsidR="00A24B69" w:rsidRPr="00F10EDE" w:rsidRDefault="00244DA1" w:rsidP="00B8134B">
            <w:pPr>
              <w:pStyle w:val="ContainerFigure"/>
              <w:rPr>
                <w:rStyle w:val="CaptionLabel"/>
              </w:rPr>
            </w:pPr>
            <w:r>
              <w:object w:dxaOrig="9041" w:dyaOrig="4990" w14:anchorId="5868DD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49.75pt" o:ole="">
                  <v:imagedata r:id="rId16" o:title=""/>
                </v:shape>
                <o:OLEObject Type="Embed" ProgID="Origin50.Graph" ShapeID="_x0000_i1025" DrawAspect="Content" ObjectID="_1521959693" r:id="rId17"/>
              </w:object>
            </w:r>
          </w:p>
        </w:tc>
      </w:tr>
      <w:tr w:rsidR="00A24B69" w:rsidRPr="000B4A1C" w14:paraId="67D23524" w14:textId="77777777" w:rsidTr="00B8134B">
        <w:tc>
          <w:tcPr>
            <w:tcW w:w="9072" w:type="dxa"/>
            <w:vAlign w:val="center"/>
          </w:tcPr>
          <w:p w14:paraId="13B37D14" w14:textId="63BC892E" w:rsidR="001626DC" w:rsidRPr="00244DA1" w:rsidRDefault="000F1FF6" w:rsidP="00244DA1">
            <w:pPr>
              <w:pStyle w:val="CaptionFigure"/>
              <w:rPr>
                <w:lang w:val="en-US"/>
              </w:rPr>
            </w:pPr>
            <w:r w:rsidRPr="00244DA1">
              <w:rPr>
                <w:rStyle w:val="CaptionLabel"/>
                <w:lang w:val="en-US"/>
              </w:rPr>
              <w:t>Fig. </w:t>
            </w:r>
            <w:r w:rsidRPr="001626DC">
              <w:rPr>
                <w:rStyle w:val="CaptionLabel"/>
              </w:rPr>
              <w:fldChar w:fldCharType="begin"/>
            </w:r>
            <w:r w:rsidRPr="00244DA1">
              <w:rPr>
                <w:rStyle w:val="CaptionLabel"/>
                <w:lang w:val="en-US"/>
              </w:rPr>
              <w:instrText xml:space="preserve"> STYLEREF 1 \s </w:instrText>
            </w:r>
            <w:r w:rsidRPr="001626DC">
              <w:rPr>
                <w:rStyle w:val="CaptionLabel"/>
              </w:rPr>
              <w:fldChar w:fldCharType="separate"/>
            </w:r>
            <w:r w:rsidR="009504E6">
              <w:rPr>
                <w:rStyle w:val="CaptionLabel"/>
                <w:noProof/>
                <w:lang w:val="en-US"/>
              </w:rPr>
              <w:t>4</w:t>
            </w:r>
            <w:r w:rsidRPr="001626DC">
              <w:rPr>
                <w:rStyle w:val="CaptionLabel"/>
              </w:rPr>
              <w:fldChar w:fldCharType="end"/>
            </w:r>
            <w:r w:rsidRPr="001626DC">
              <w:rPr>
                <w:rStyle w:val="CaptionLabel"/>
                <w:lang w:val="en-US"/>
              </w:rPr>
              <w:t>.</w:t>
            </w:r>
            <w:r w:rsidRPr="001626DC">
              <w:rPr>
                <w:rStyle w:val="CaptionLabel"/>
              </w:rPr>
              <w:fldChar w:fldCharType="begin"/>
            </w:r>
            <w:r w:rsidRPr="001626DC">
              <w:rPr>
                <w:rStyle w:val="CaptionLabel"/>
                <w:lang w:val="en-US"/>
              </w:rPr>
              <w:instrText xml:space="preserve"> SEQ Figure \* ARABIC \s 1 </w:instrText>
            </w:r>
            <w:r w:rsidRPr="001626DC">
              <w:rPr>
                <w:rStyle w:val="CaptionLabel"/>
              </w:rPr>
              <w:fldChar w:fldCharType="separate"/>
            </w:r>
            <w:r w:rsidR="009504E6">
              <w:rPr>
                <w:rStyle w:val="CaptionLabel"/>
                <w:noProof/>
                <w:lang w:val="en-US"/>
              </w:rPr>
              <w:t>1</w:t>
            </w:r>
            <w:r w:rsidRPr="001626DC">
              <w:rPr>
                <w:rStyle w:val="CaptionLabel"/>
              </w:rPr>
              <w:fldChar w:fldCharType="end"/>
            </w:r>
            <w:r w:rsidRPr="001626DC">
              <w:rPr>
                <w:rStyle w:val="CaptionLabel"/>
                <w:lang w:val="en-US"/>
              </w:rPr>
              <w:t>:</w:t>
            </w:r>
            <w:r w:rsidRPr="00F10EDE">
              <w:rPr>
                <w:lang w:val="en-US"/>
              </w:rPr>
              <w:tab/>
            </w:r>
            <w:r w:rsidR="00A24B69">
              <w:rPr>
                <w:lang w:val="en-US"/>
              </w:rPr>
              <w:t>Line graph. Note that the legend only shows the symbols, but not the lines.</w:t>
            </w:r>
            <w:r w:rsidR="006C5702">
              <w:rPr>
                <w:lang w:val="en-US"/>
              </w:rPr>
              <w:t xml:space="preserve"> The lines are fittet to the data points. They are displayed in dashed style since they serve only as a guide to the eye and do not suggest a relation of X and Y by a model.</w:t>
            </w:r>
          </w:p>
        </w:tc>
      </w:tr>
    </w:tbl>
    <w:p w14:paraId="064D8DDC" w14:textId="77777777" w:rsidR="00A24B69" w:rsidRPr="00244DA1" w:rsidRDefault="00A24B69" w:rsidP="00A24B69">
      <w:pPr>
        <w:rPr>
          <w:lang w:val="en-US" w:eastAsia="de-DE"/>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372870" w:rsidRPr="00063341" w14:paraId="269C6B0D" w14:textId="77777777" w:rsidTr="00B8134B">
        <w:tc>
          <w:tcPr>
            <w:tcW w:w="9072" w:type="dxa"/>
            <w:vAlign w:val="center"/>
          </w:tcPr>
          <w:p w14:paraId="6847D3FC" w14:textId="156E62FF" w:rsidR="00372870" w:rsidRPr="00F10EDE" w:rsidRDefault="00551E07" w:rsidP="00B8134B">
            <w:pPr>
              <w:pStyle w:val="ContainerFigure"/>
              <w:rPr>
                <w:rStyle w:val="CaptionLabel"/>
              </w:rPr>
            </w:pPr>
            <w:r>
              <w:object w:dxaOrig="9041" w:dyaOrig="4990" w14:anchorId="55D2DCD3">
                <v:shape id="_x0000_i1026" type="#_x0000_t75" style="width:452.25pt;height:249.75pt" o:ole="">
                  <v:imagedata r:id="rId18" o:title=""/>
                </v:shape>
                <o:OLEObject Type="Embed" ProgID="Origin50.Graph" ShapeID="_x0000_i1026" DrawAspect="Content" ObjectID="_1521959694" r:id="rId19"/>
              </w:object>
            </w:r>
          </w:p>
        </w:tc>
      </w:tr>
      <w:tr w:rsidR="00372870" w:rsidRPr="000B4A1C" w14:paraId="3FCDC530" w14:textId="77777777" w:rsidTr="00B8134B">
        <w:tc>
          <w:tcPr>
            <w:tcW w:w="9072" w:type="dxa"/>
            <w:vAlign w:val="center"/>
          </w:tcPr>
          <w:p w14:paraId="59C398E7" w14:textId="5E409C9C" w:rsidR="00372870" w:rsidRPr="00F10EDE" w:rsidRDefault="000F1FF6" w:rsidP="00372870">
            <w:pPr>
              <w:pStyle w:val="CaptionFigure"/>
              <w:rPr>
                <w:lang w:val="en-US"/>
              </w:rPr>
            </w:pPr>
            <w:r w:rsidRPr="000F1FF6">
              <w:rPr>
                <w:rStyle w:val="CaptionLabel"/>
                <w:lang w:val="en-US"/>
              </w:rPr>
              <w:t>Fig. </w:t>
            </w:r>
            <w:r w:rsidRPr="001626DC">
              <w:rPr>
                <w:rStyle w:val="CaptionLabel"/>
              </w:rPr>
              <w:fldChar w:fldCharType="begin"/>
            </w:r>
            <w:r w:rsidRPr="000F1FF6">
              <w:rPr>
                <w:rStyle w:val="CaptionLabel"/>
                <w:lang w:val="en-US"/>
              </w:rPr>
              <w:instrText xml:space="preserve"> STYLEREF 1 \s </w:instrText>
            </w:r>
            <w:r w:rsidRPr="001626DC">
              <w:rPr>
                <w:rStyle w:val="CaptionLabel"/>
              </w:rPr>
              <w:fldChar w:fldCharType="separate"/>
            </w:r>
            <w:r w:rsidR="009504E6">
              <w:rPr>
                <w:rStyle w:val="CaptionLabel"/>
                <w:noProof/>
                <w:lang w:val="en-US"/>
              </w:rPr>
              <w:t>4</w:t>
            </w:r>
            <w:r w:rsidRPr="001626DC">
              <w:rPr>
                <w:rStyle w:val="CaptionLabel"/>
              </w:rPr>
              <w:fldChar w:fldCharType="end"/>
            </w:r>
            <w:r w:rsidRPr="001626DC">
              <w:rPr>
                <w:rStyle w:val="CaptionLabel"/>
                <w:lang w:val="en-US"/>
              </w:rPr>
              <w:t>.</w:t>
            </w:r>
            <w:r w:rsidRPr="001626DC">
              <w:rPr>
                <w:rStyle w:val="CaptionLabel"/>
              </w:rPr>
              <w:fldChar w:fldCharType="begin"/>
            </w:r>
            <w:r w:rsidRPr="001626DC">
              <w:rPr>
                <w:rStyle w:val="CaptionLabel"/>
                <w:lang w:val="en-US"/>
              </w:rPr>
              <w:instrText xml:space="preserve"> SEQ Figure \* ARABIC \s 1 </w:instrText>
            </w:r>
            <w:r w:rsidRPr="001626DC">
              <w:rPr>
                <w:rStyle w:val="CaptionLabel"/>
              </w:rPr>
              <w:fldChar w:fldCharType="separate"/>
            </w:r>
            <w:r w:rsidR="009504E6">
              <w:rPr>
                <w:rStyle w:val="CaptionLabel"/>
                <w:noProof/>
                <w:lang w:val="en-US"/>
              </w:rPr>
              <w:t>2</w:t>
            </w:r>
            <w:r w:rsidRPr="001626DC">
              <w:rPr>
                <w:rStyle w:val="CaptionLabel"/>
              </w:rPr>
              <w:fldChar w:fldCharType="end"/>
            </w:r>
            <w:r w:rsidRPr="001626DC">
              <w:rPr>
                <w:rStyle w:val="CaptionLabel"/>
                <w:lang w:val="en-US"/>
              </w:rPr>
              <w:t>:</w:t>
            </w:r>
            <w:r w:rsidRPr="00F10EDE">
              <w:rPr>
                <w:lang w:val="en-US"/>
              </w:rPr>
              <w:tab/>
            </w:r>
            <w:r w:rsidR="00372870">
              <w:rPr>
                <w:lang w:val="en-US"/>
              </w:rPr>
              <w:t xml:space="preserve">XRD </w:t>
            </w:r>
            <w:r w:rsidR="000A364E">
              <w:rPr>
                <w:lang w:val="en-US"/>
              </w:rPr>
              <w:t>diffractogram</w:t>
            </w:r>
            <w:r w:rsidR="00374570">
              <w:rPr>
                <w:lang w:val="en-US"/>
              </w:rPr>
              <w:t>s of Samples A, B, and C</w:t>
            </w:r>
            <w:r w:rsidR="000A364E">
              <w:rPr>
                <w:lang w:val="en-US"/>
              </w:rPr>
              <w:t>.</w:t>
            </w:r>
          </w:p>
        </w:tc>
      </w:tr>
    </w:tbl>
    <w:p w14:paraId="54129229" w14:textId="77777777" w:rsidR="00372870" w:rsidRDefault="00372870" w:rsidP="00A24B69">
      <w:pPr>
        <w:rPr>
          <w:lang w:val="en-US" w:eastAsia="de-DE"/>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0A364E" w:rsidRPr="00063341" w14:paraId="6AA8D461" w14:textId="77777777" w:rsidTr="00B8134B">
        <w:tc>
          <w:tcPr>
            <w:tcW w:w="9072" w:type="dxa"/>
            <w:vAlign w:val="center"/>
          </w:tcPr>
          <w:p w14:paraId="677E12EC" w14:textId="09D77F00" w:rsidR="000A364E" w:rsidRPr="00F10EDE" w:rsidRDefault="001C65C1" w:rsidP="00B8134B">
            <w:pPr>
              <w:pStyle w:val="ContainerFigure"/>
              <w:rPr>
                <w:rStyle w:val="CaptionLabel"/>
              </w:rPr>
            </w:pPr>
            <w:r>
              <w:object w:dxaOrig="9041" w:dyaOrig="4990" w14:anchorId="5ABFC438">
                <v:shape id="_x0000_i1027" type="#_x0000_t75" style="width:452.25pt;height:249.75pt" o:ole="">
                  <v:imagedata r:id="rId20" o:title=""/>
                </v:shape>
                <o:OLEObject Type="Embed" ProgID="Origin50.Graph" ShapeID="_x0000_i1027" DrawAspect="Content" ObjectID="_1521959695" r:id="rId21"/>
              </w:object>
            </w:r>
          </w:p>
        </w:tc>
      </w:tr>
      <w:tr w:rsidR="000A364E" w:rsidRPr="0081320C" w14:paraId="15F4E2DA" w14:textId="77777777" w:rsidTr="00B8134B">
        <w:tc>
          <w:tcPr>
            <w:tcW w:w="9072" w:type="dxa"/>
            <w:vAlign w:val="center"/>
          </w:tcPr>
          <w:p w14:paraId="69E8759C" w14:textId="71D449DA" w:rsidR="000A364E" w:rsidRPr="00F10EDE" w:rsidRDefault="000F1FF6" w:rsidP="00606D4C">
            <w:pPr>
              <w:pStyle w:val="CaptionFigure"/>
              <w:rPr>
                <w:lang w:val="en-US"/>
              </w:rPr>
            </w:pPr>
            <w:r w:rsidRPr="001626DC">
              <w:rPr>
                <w:rStyle w:val="CaptionLabel"/>
              </w:rPr>
              <w:t>Fig. </w:t>
            </w:r>
            <w:r w:rsidRPr="001626DC">
              <w:rPr>
                <w:rStyle w:val="CaptionLabel"/>
              </w:rPr>
              <w:fldChar w:fldCharType="begin"/>
            </w:r>
            <w:r w:rsidRPr="001626DC">
              <w:rPr>
                <w:rStyle w:val="CaptionLabel"/>
              </w:rPr>
              <w:instrText xml:space="preserve"> STYLEREF 1 \s </w:instrText>
            </w:r>
            <w:r w:rsidRPr="001626DC">
              <w:rPr>
                <w:rStyle w:val="CaptionLabel"/>
              </w:rPr>
              <w:fldChar w:fldCharType="separate"/>
            </w:r>
            <w:r w:rsidR="009504E6">
              <w:rPr>
                <w:rStyle w:val="CaptionLabel"/>
                <w:noProof/>
              </w:rPr>
              <w:t>4</w:t>
            </w:r>
            <w:r w:rsidRPr="001626DC">
              <w:rPr>
                <w:rStyle w:val="CaptionLabel"/>
              </w:rPr>
              <w:fldChar w:fldCharType="end"/>
            </w:r>
            <w:r w:rsidRPr="001626DC">
              <w:rPr>
                <w:rStyle w:val="CaptionLabel"/>
                <w:lang w:val="en-US"/>
              </w:rPr>
              <w:t>.</w:t>
            </w:r>
            <w:r w:rsidRPr="001626DC">
              <w:rPr>
                <w:rStyle w:val="CaptionLabel"/>
              </w:rPr>
              <w:fldChar w:fldCharType="begin"/>
            </w:r>
            <w:r w:rsidRPr="001626DC">
              <w:rPr>
                <w:rStyle w:val="CaptionLabel"/>
                <w:lang w:val="en-US"/>
              </w:rPr>
              <w:instrText xml:space="preserve"> SEQ Figure \* ARABIC \s 1 </w:instrText>
            </w:r>
            <w:r w:rsidRPr="001626DC">
              <w:rPr>
                <w:rStyle w:val="CaptionLabel"/>
              </w:rPr>
              <w:fldChar w:fldCharType="separate"/>
            </w:r>
            <w:r w:rsidR="009504E6">
              <w:rPr>
                <w:rStyle w:val="CaptionLabel"/>
                <w:noProof/>
                <w:lang w:val="en-US"/>
              </w:rPr>
              <w:t>3</w:t>
            </w:r>
            <w:r w:rsidRPr="001626DC">
              <w:rPr>
                <w:rStyle w:val="CaptionLabel"/>
              </w:rPr>
              <w:fldChar w:fldCharType="end"/>
            </w:r>
            <w:r w:rsidRPr="001626DC">
              <w:rPr>
                <w:rStyle w:val="CaptionLabel"/>
                <w:lang w:val="en-US"/>
              </w:rPr>
              <w:t>:</w:t>
            </w:r>
            <w:r w:rsidRPr="00F10EDE">
              <w:rPr>
                <w:lang w:val="en-US"/>
              </w:rPr>
              <w:tab/>
            </w:r>
            <w:r w:rsidR="00606D4C">
              <w:rPr>
                <w:lang w:val="en-US"/>
              </w:rPr>
              <w:t>Bar graph.</w:t>
            </w:r>
          </w:p>
        </w:tc>
      </w:tr>
    </w:tbl>
    <w:p w14:paraId="6EAF7E5D" w14:textId="77777777" w:rsidR="006C5702" w:rsidRDefault="006C5702" w:rsidP="00A24B69">
      <w:pPr>
        <w:rPr>
          <w:lang w:val="en-US" w:eastAsia="de-DE"/>
        </w:rPr>
      </w:pPr>
    </w:p>
    <w:p w14:paraId="24630CD8" w14:textId="519F50C9" w:rsidR="00551E07" w:rsidRDefault="00551E07" w:rsidP="00551E07">
      <w:pPr>
        <w:pStyle w:val="berschrift1"/>
        <w:rPr>
          <w:lang w:val="en-US"/>
        </w:rPr>
      </w:pPr>
      <w:r>
        <w:rPr>
          <w:lang w:val="en-US"/>
        </w:rPr>
        <w:t>Appendix B (Troubleshooting)</w:t>
      </w:r>
    </w:p>
    <w:p w14:paraId="54516512" w14:textId="773EB492" w:rsidR="00551E07" w:rsidRDefault="00551E07" w:rsidP="00551E07">
      <w:pPr>
        <w:pStyle w:val="berschrift2"/>
        <w:rPr>
          <w:lang w:val="en-US"/>
        </w:rPr>
      </w:pPr>
      <w:bookmarkStart w:id="22" w:name="_Ref427833731"/>
      <w:r>
        <w:rPr>
          <w:lang w:val="en-US"/>
        </w:rPr>
        <w:t>The Reference Type I would like to refer to doesn’t show up in the dropdown menu</w:t>
      </w:r>
      <w:bookmarkEnd w:id="22"/>
    </w:p>
    <w:p w14:paraId="7E615675" w14:textId="48F8FDD4" w:rsidR="00551E07" w:rsidRPr="00AA0308" w:rsidRDefault="00551E07" w:rsidP="00B8134B">
      <w:pPr>
        <w:rPr>
          <w:lang w:val="en-US" w:eastAsia="de-DE"/>
        </w:rPr>
      </w:pPr>
      <w:r w:rsidRPr="00AA0308">
        <w:rPr>
          <w:lang w:val="en-US" w:eastAsia="de-DE"/>
        </w:rPr>
        <w:t>This sometimes occurs because unfortunately Word does not update the automatically numbered fields in the document by itself. In this case proceed the following steps:</w:t>
      </w:r>
    </w:p>
    <w:p w14:paraId="55848810" w14:textId="77777777" w:rsidR="00B8134B" w:rsidRDefault="00B8134B" w:rsidP="00B8134B">
      <w:pPr>
        <w:pStyle w:val="Listenabsatz"/>
        <w:numPr>
          <w:ilvl w:val="0"/>
          <w:numId w:val="21"/>
        </w:numPr>
        <w:rPr>
          <w:lang w:eastAsia="de-DE"/>
        </w:rPr>
      </w:pPr>
      <w:r>
        <w:rPr>
          <w:lang w:eastAsia="de-DE"/>
        </w:rPr>
        <w:t>Find out what is the internal name for the reference type:</w:t>
      </w:r>
    </w:p>
    <w:p w14:paraId="1272A680" w14:textId="77777777" w:rsidR="009504E6" w:rsidRDefault="00B8134B" w:rsidP="009504E6">
      <w:pPr>
        <w:pStyle w:val="Listenabsatz"/>
        <w:numPr>
          <w:ilvl w:val="1"/>
          <w:numId w:val="21"/>
        </w:numPr>
        <w:rPr>
          <w:lang w:eastAsia="de-DE"/>
        </w:rPr>
      </w:pPr>
      <w:r w:rsidRPr="00B8134B">
        <w:rPr>
          <w:lang w:eastAsia="de-DE"/>
        </w:rPr>
        <w:t>Right-Click on one of the references in the document and choose “Edit Field…</w:t>
      </w:r>
    </w:p>
    <w:p w14:paraId="24683203" w14:textId="536A4687" w:rsidR="009504E6" w:rsidRPr="00B8134B" w:rsidRDefault="009504E6" w:rsidP="009504E6">
      <w:pPr>
        <w:rPr>
          <w:lang w:eastAsia="de-DE"/>
        </w:rPr>
      </w:pPr>
      <w:r>
        <w:rPr>
          <w:noProof/>
          <w:lang w:eastAsia="de-DE"/>
        </w:rPr>
        <mc:AlternateContent>
          <mc:Choice Requires="wpc">
            <w:drawing>
              <wp:inline distT="0" distB="0" distL="0" distR="0" wp14:anchorId="68353859" wp14:editId="6DA2A2E5">
                <wp:extent cx="5794744" cy="3385818"/>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 name="Picture 11"/>
                          <pic:cNvPicPr/>
                        </pic:nvPicPr>
                        <pic:blipFill rotWithShape="1">
                          <a:blip r:embed="rId22"/>
                          <a:srcRect l="28782" t="21909" r="48524" b="37502"/>
                          <a:stretch/>
                        </pic:blipFill>
                        <pic:spPr bwMode="auto">
                          <a:xfrm>
                            <a:off x="1754373" y="35999"/>
                            <a:ext cx="2236412" cy="3200400"/>
                          </a:xfrm>
                          <a:prstGeom prst="rect">
                            <a:avLst/>
                          </a:prstGeom>
                          <a:ln>
                            <a:noFill/>
                          </a:ln>
                          <a:extLst>
                            <a:ext uri="{53640926-AAD7-44D8-BBD7-CCE9431645EC}">
                              <a14:shadowObscured xmlns:a14="http://schemas.microsoft.com/office/drawing/2010/main"/>
                            </a:ext>
                          </a:extLst>
                        </pic:spPr>
                      </pic:pic>
                      <wps:wsp>
                        <wps:cNvPr id="12" name="Oval 12"/>
                        <wps:cNvSpPr/>
                        <wps:spPr>
                          <a:xfrm>
                            <a:off x="2020186" y="1520455"/>
                            <a:ext cx="1339703" cy="212652"/>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A30957A" id="Canvas 10" o:spid="_x0000_s1026" editas="canvas" style="width:456.3pt;height:266.6pt;mso-position-horizontal-relative:char;mso-position-vertical-relative:line" coordsize="57943,33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">
                <v:shape id="_x0000_s1027" type="#_x0000_t75" style="position:absolute;width:57943;height:33851;visibility:visible;mso-wrap-style:square">
                  <v:fill o:detectmouseclick="t"/>
                  <v:path o:connecttype="none"/>
                </v:shape>
                <v:shape id="Picture 11" o:spid="_x0000_s1028" type="#_x0000_t75" style="position:absolute;left:17543;top:359;width:22364;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7WQ07CAAAA2wAAAA8AAABkcnMvZG93bnJldi54bWxET9tqwkAQfRf6D8sUfNONRYqNrlIFQVAq&#10;aj9gmh2T2Oxsmh1N2q/vFoS+zeFcZ7boXKVu1ITSs4HRMAFFnHlbcm7g/bQeTEAFQbZYeSYD3xRg&#10;MX/ozTC1vuUD3Y6SqxjCIUUDhUidah2yghyGoa+JI3f2jUOJsMm1bbCN4a7ST0nyrB2WHBsKrGlV&#10;UPZ5vDoDcpnIcutONP65vryVX+15/7HTxvQfu9cpKKFO/sV398bG+SP4+yUeoO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1kNOwgAAANsAAAAPAAAAAAAAAAAAAAAAAJ8C&#10;AABkcnMvZG93bnJldi54bWxQSwUGAAAAAAQABAD3AAAAjgMAAAAA&#10;">
                  <v:imagedata r:id="rId23" o:title="" croptop="14358f" cropbottom="24577f" cropleft="18863f" cropright="31801f"/>
                </v:shape>
                <v:oval id="Oval 12" o:spid="_x0000_s1029" style="position:absolute;left:20201;top:15204;width:13397;height:2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YL8A&#10;AADbAAAADwAAAGRycy9kb3ducmV2LnhtbERPTYvCMBC9L/gfwgje1lQPrlSjiCAsC0K36n1oxqbY&#10;TGoTtfrrjSB4m8f7nPmys7W4UusrxwpGwwQEceF0xaWC/W7zPQXhA7LG2jEpuJOH5aL3NcdUuxv/&#10;0zUPpYgh7FNUYEJoUil9YciiH7qGOHJH11oMEbal1C3eYrit5ThJJtJixbHBYENrQ8Upv1gF+e4v&#10;0Zv99nz0P5w1h0d2qUym1KDfrWYgAnXhI367f3WcP4bXL/E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kLVgvwAAANsAAAAPAAAAAAAAAAAAAAAAAJgCAABkcnMvZG93bnJl&#10;di54bWxQSwUGAAAAAAQABAD1AAAAhAMAAAAA&#10;" filled="f" strokecolor="red" strokeweight="2.25pt">
                  <v:stroke joinstyle="miter"/>
                </v:oval>
                <w10:anchorlock/>
              </v:group>
            </w:pict>
          </mc:Fallback>
        </mc:AlternateContent>
      </w:r>
    </w:p>
    <w:p w14:paraId="42616862" w14:textId="2719116F" w:rsidR="00B8134B" w:rsidRPr="009504E6" w:rsidRDefault="00B8134B" w:rsidP="00B8134B">
      <w:pPr>
        <w:jc w:val="center"/>
        <w:rPr>
          <w:lang w:val="en-US" w:eastAsia="de-DE"/>
        </w:rPr>
      </w:pPr>
    </w:p>
    <w:p w14:paraId="28698803" w14:textId="2DEE4887" w:rsidR="00B8134B" w:rsidRDefault="00B8134B" w:rsidP="00B8134B">
      <w:pPr>
        <w:pStyle w:val="Listenabsatz"/>
        <w:numPr>
          <w:ilvl w:val="1"/>
          <w:numId w:val="21"/>
        </w:numPr>
        <w:rPr>
          <w:lang w:eastAsia="de-DE"/>
        </w:rPr>
      </w:pPr>
      <w:r w:rsidRPr="00B8134B">
        <w:rPr>
          <w:lang w:eastAsia="de-DE"/>
        </w:rPr>
        <w:t>Then this dialog will show up:</w:t>
      </w:r>
    </w:p>
    <w:p w14:paraId="790E9125" w14:textId="21995894" w:rsidR="00B8134B" w:rsidRDefault="009504E6" w:rsidP="009504E6">
      <w:pPr>
        <w:rPr>
          <w:lang w:eastAsia="de-DE"/>
        </w:rPr>
      </w:pPr>
      <w:r>
        <w:rPr>
          <w:noProof/>
          <w:lang w:eastAsia="de-DE"/>
        </w:rPr>
        <mc:AlternateContent>
          <mc:Choice Requires="wpc">
            <w:drawing>
              <wp:inline distT="0" distB="0" distL="0" distR="0" wp14:anchorId="4FF8D6FB" wp14:editId="582BC109">
                <wp:extent cx="5760720" cy="3365523"/>
                <wp:effectExtent l="0" t="0" r="0" b="635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Picture 16"/>
                          <pic:cNvPicPr/>
                        </pic:nvPicPr>
                        <pic:blipFill>
                          <a:blip r:embed="rId24"/>
                          <a:stretch>
                            <a:fillRect/>
                          </a:stretch>
                        </pic:blipFill>
                        <pic:spPr>
                          <a:xfrm>
                            <a:off x="276446" y="0"/>
                            <a:ext cx="5155125" cy="3359888"/>
                          </a:xfrm>
                          <a:prstGeom prst="rect">
                            <a:avLst/>
                          </a:prstGeom>
                        </pic:spPr>
                      </pic:pic>
                      <wps:wsp>
                        <wps:cNvPr id="14" name="Oval 14"/>
                        <wps:cNvSpPr/>
                        <wps:spPr>
                          <a:xfrm>
                            <a:off x="1913863" y="478456"/>
                            <a:ext cx="372139" cy="212652"/>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35CF8A5" id="Canvas 15" o:spid="_x0000_s1026" editas="canvas" style="width:453.6pt;height:265pt;mso-position-horizontal-relative:char;mso-position-vertical-relative:line" coordsize="57607,33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">
                <v:shape id="_x0000_s1027" type="#_x0000_t75" style="position:absolute;width:57607;height:33655;visibility:visible;mso-wrap-style:square">
                  <v:fill o:detectmouseclick="t"/>
                  <v:path o:connecttype="none"/>
                </v:shape>
                <v:shape id="Picture 16" o:spid="_x0000_s1028" type="#_x0000_t75" style="position:absolute;left:2764;width:51551;height:335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Rp/HEAAAA2wAAAA8AAABkcnMvZG93bnJldi54bWxET01rAjEQvQv+hzBCL1KTFit1a5SirbRF&#10;ELXQ67CZblY3k2WTruu/b4RCb/N4nzNbdK4SLTWh9KzhbqRAEOfelFxo+Dy83j6CCBHZYOWZNFwo&#10;wGLe780wM/7MO2r3sRAphEOGGmyMdSZlyC05DCNfEyfu2zcOY4JNIU2D5xTuKnmv1EQ6LDk1WKxp&#10;aSk/7X+chs34OLTb2h/U12b6vmq3L+uPB6X1zaB7fgIRqYv/4j/3m0nzJ3D9JR0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Rp/HEAAAA2wAAAA8AAAAAAAAAAAAAAAAA&#10;nwIAAGRycy9kb3ducmV2LnhtbFBLBQYAAAAABAAEAPcAAACQAwAAAAA=&#10;">
                  <v:imagedata r:id="rId25" o:title=""/>
                </v:shape>
                <v:oval id="Oval 14" o:spid="_x0000_s1029" style="position:absolute;left:19138;top:4784;width:3722;height:2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Ij8AA&#10;AADbAAAADwAAAGRycy9kb3ducmV2LnhtbERPTYvCMBC9C/6HMMLeNFUWla5RRBCWhYVa3fvQjE2x&#10;mdQmatdfbwTB2zze5yxWna3FlVpfOVYwHiUgiAunKy4VHPbb4RyED8gaa8ek4J88rJb93gJT7W68&#10;o2seShFD2KeowITQpFL6wpBFP3INceSOrrUYImxLqVu8xXBby0mSTKXFimODwYY2hopTfrEK8v1P&#10;oreH3/PRzzhr/u7ZpTKZUh+Dbv0FIlAX3uKX+1vH+Z/w/CUe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WIj8AAAADbAAAADwAAAAAAAAAAAAAAAACYAgAAZHJzL2Rvd25y&#10;ZXYueG1sUEsFBgAAAAAEAAQA9QAAAIUDAAAAAA==&#10;" filled="f" strokecolor="red" strokeweight="2.25pt">
                  <v:stroke joinstyle="miter"/>
                </v:oval>
                <w10:anchorlock/>
              </v:group>
            </w:pict>
          </mc:Fallback>
        </mc:AlternateContent>
      </w:r>
    </w:p>
    <w:p w14:paraId="4F1ED2AD" w14:textId="49130BCA" w:rsidR="00B8134B" w:rsidRDefault="00B8134B" w:rsidP="00B8134B">
      <w:pPr>
        <w:pStyle w:val="Listenabsatz"/>
        <w:numPr>
          <w:ilvl w:val="1"/>
          <w:numId w:val="21"/>
        </w:numPr>
        <w:rPr>
          <w:lang w:eastAsia="de-DE"/>
        </w:rPr>
      </w:pPr>
      <w:r>
        <w:rPr>
          <w:lang w:eastAsia="de-DE"/>
        </w:rPr>
        <w:t>The name you are looking for in this case is “Figure”</w:t>
      </w:r>
    </w:p>
    <w:p w14:paraId="7AB831ED" w14:textId="0CD9C975" w:rsidR="00B8134B" w:rsidRDefault="00B8134B" w:rsidP="00B8134B">
      <w:pPr>
        <w:pStyle w:val="Listenabsatz"/>
        <w:numPr>
          <w:ilvl w:val="1"/>
          <w:numId w:val="21"/>
        </w:numPr>
        <w:rPr>
          <w:lang w:eastAsia="de-DE"/>
        </w:rPr>
      </w:pPr>
      <w:r>
        <w:rPr>
          <w:lang w:eastAsia="de-DE"/>
        </w:rPr>
        <w:t xml:space="preserve">Close the dialog box and set the cursor in an empty line anywhere in the document. Select “References </w:t>
      </w:r>
      <w:r>
        <w:rPr>
          <w:lang w:eastAsia="de-DE"/>
        </w:rPr>
        <w:sym w:font="Wingdings" w:char="F0E0"/>
      </w:r>
      <w:r>
        <w:rPr>
          <w:lang w:eastAsia="de-DE"/>
        </w:rPr>
        <w:t xml:space="preserve"> Insert Caption” and then “New Label…” and type the name you determined above (“Figure” in this case). </w:t>
      </w:r>
    </w:p>
    <w:p w14:paraId="7A9BF28F" w14:textId="51BA9D2F" w:rsidR="00B8134B" w:rsidRDefault="00B8134B" w:rsidP="00B8134B">
      <w:pPr>
        <w:jc w:val="center"/>
        <w:rPr>
          <w:lang w:eastAsia="de-DE"/>
        </w:rPr>
      </w:pPr>
      <w:r>
        <w:rPr>
          <w:noProof/>
          <w:lang w:eastAsia="de-DE"/>
        </w:rPr>
        <w:drawing>
          <wp:inline distT="0" distB="0" distL="0" distR="0" wp14:anchorId="7F2CE3DF" wp14:editId="782ECD02">
            <wp:extent cx="2895600"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95600" cy="2266950"/>
                    </a:xfrm>
                    <a:prstGeom prst="rect">
                      <a:avLst/>
                    </a:prstGeom>
                  </pic:spPr>
                </pic:pic>
              </a:graphicData>
            </a:graphic>
          </wp:inline>
        </w:drawing>
      </w:r>
    </w:p>
    <w:p w14:paraId="76FDA4AD" w14:textId="1CF2704C" w:rsidR="00B8134B" w:rsidRPr="00B8134B" w:rsidRDefault="00B8134B" w:rsidP="009504E6">
      <w:pPr>
        <w:pStyle w:val="Listenabsatz"/>
        <w:numPr>
          <w:ilvl w:val="1"/>
          <w:numId w:val="21"/>
        </w:numPr>
        <w:rPr>
          <w:lang w:eastAsia="de-DE"/>
        </w:rPr>
      </w:pPr>
      <w:r w:rsidRPr="00B8134B">
        <w:rPr>
          <w:lang w:eastAsia="de-DE"/>
        </w:rPr>
        <w:t>Confirm both dialog boxes with „OK“</w:t>
      </w:r>
      <w:r w:rsidR="009504E6">
        <w:rPr>
          <w:lang w:eastAsia="de-DE"/>
        </w:rPr>
        <w:t xml:space="preserve">. Word will create a new caption in the empty line you previously selected. You can delete this and from now on should be able to select the reference type again as described in section </w:t>
      </w:r>
      <w:r w:rsidR="009504E6">
        <w:rPr>
          <w:lang w:eastAsia="de-DE"/>
        </w:rPr>
        <w:fldChar w:fldCharType="begin"/>
      </w:r>
      <w:r w:rsidR="009504E6">
        <w:rPr>
          <w:lang w:eastAsia="de-DE"/>
        </w:rPr>
        <w:instrText xml:space="preserve"> REF _Ref427835926 \w \h  \* MERGEFORMAT </w:instrText>
      </w:r>
      <w:r w:rsidR="009504E6">
        <w:rPr>
          <w:lang w:eastAsia="de-DE"/>
        </w:rPr>
      </w:r>
      <w:r w:rsidR="009504E6">
        <w:rPr>
          <w:lang w:eastAsia="de-DE"/>
        </w:rPr>
        <w:fldChar w:fldCharType="separate"/>
      </w:r>
      <w:r w:rsidR="009504E6">
        <w:rPr>
          <w:lang w:eastAsia="de-DE"/>
        </w:rPr>
        <w:t>2.4</w:t>
      </w:r>
      <w:r w:rsidR="009504E6">
        <w:rPr>
          <w:lang w:eastAsia="de-DE"/>
        </w:rPr>
        <w:fldChar w:fldCharType="end"/>
      </w:r>
      <w:r w:rsidR="009504E6">
        <w:rPr>
          <w:lang w:eastAsia="de-DE"/>
        </w:rPr>
        <w:t>.</w:t>
      </w:r>
    </w:p>
    <w:p w14:paraId="6B7C7F5A" w14:textId="77777777" w:rsidR="00B8134B" w:rsidRPr="00B8134B" w:rsidRDefault="00B8134B" w:rsidP="00B8134B">
      <w:pPr>
        <w:rPr>
          <w:lang w:val="en-US" w:eastAsia="de-DE"/>
        </w:rPr>
      </w:pPr>
    </w:p>
    <w:p w14:paraId="2574827D" w14:textId="77777777" w:rsidR="00B8134B" w:rsidRPr="00B8134B" w:rsidRDefault="00B8134B" w:rsidP="00B8134B">
      <w:pPr>
        <w:rPr>
          <w:lang w:val="en-US" w:eastAsia="de-DE"/>
        </w:rPr>
      </w:pPr>
    </w:p>
    <w:sectPr w:rsidR="00B8134B" w:rsidRPr="00B8134B" w:rsidSect="00287C36">
      <w:headerReference w:type="default" r:id="rId27"/>
      <w:head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11465" w14:textId="77777777" w:rsidR="008D2DA2" w:rsidRDefault="008D2DA2">
      <w:pPr>
        <w:spacing w:after="0" w:line="240" w:lineRule="auto"/>
      </w:pPr>
      <w:r>
        <w:separator/>
      </w:r>
    </w:p>
  </w:endnote>
  <w:endnote w:type="continuationSeparator" w:id="0">
    <w:p w14:paraId="78FC3F2D" w14:textId="77777777" w:rsidR="008D2DA2" w:rsidRDefault="008D2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62655" w14:textId="77777777" w:rsidR="008D2DA2" w:rsidRDefault="008D2DA2">
      <w:pPr>
        <w:spacing w:after="0" w:line="240" w:lineRule="auto"/>
      </w:pPr>
      <w:r>
        <w:separator/>
      </w:r>
    </w:p>
  </w:footnote>
  <w:footnote w:type="continuationSeparator" w:id="0">
    <w:p w14:paraId="2AA7E1F5" w14:textId="77777777" w:rsidR="008D2DA2" w:rsidRDefault="008D2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B8134B" w:rsidRPr="00805776" w14:paraId="644DCCFC" w14:textId="77777777" w:rsidTr="003B57BA">
      <w:trPr>
        <w:cantSplit/>
      </w:trPr>
      <w:tc>
        <w:tcPr>
          <w:tcW w:w="7938" w:type="dxa"/>
          <w:vAlign w:val="center"/>
        </w:tcPr>
        <w:p w14:paraId="2FC09B37" w14:textId="77777777" w:rsidR="00B8134B" w:rsidRPr="00DA7A87" w:rsidRDefault="00B8134B" w:rsidP="004E35E8">
          <w:pPr>
            <w:pStyle w:val="HeaderLine"/>
            <w:rPr>
              <w:lang w:val="en-US"/>
            </w:rPr>
          </w:pPr>
          <w:r>
            <w:fldChar w:fldCharType="begin"/>
          </w:r>
          <w:r w:rsidRPr="00DA7A87">
            <w:rPr>
              <w:lang w:val="en-US"/>
            </w:rPr>
            <w:instrText xml:space="preserve"> STYLEREF \1 \n \* MERGEFORMAT </w:instrText>
          </w:r>
          <w:r>
            <w:fldChar w:fldCharType="separate"/>
          </w:r>
          <w:r w:rsidR="000B4A1C">
            <w:rPr>
              <w:noProof/>
              <w:lang w:val="en-US"/>
            </w:rPr>
            <w:t>1</w:t>
          </w:r>
          <w:r>
            <w:rPr>
              <w:noProof/>
            </w:rPr>
            <w:fldChar w:fldCharType="end"/>
          </w:r>
          <w:r w:rsidRPr="00DA7A87">
            <w:rPr>
              <w:lang w:val="en-US"/>
            </w:rPr>
            <w:t xml:space="preserve"> </w:t>
          </w:r>
          <w:r>
            <w:fldChar w:fldCharType="begin"/>
          </w:r>
          <w:r w:rsidRPr="00DA7A87">
            <w:rPr>
              <w:lang w:val="en-US"/>
            </w:rPr>
            <w:instrText xml:space="preserve"> STYLEREF \1 \l \* MERGEFORMAT </w:instrText>
          </w:r>
          <w:r>
            <w:fldChar w:fldCharType="separate"/>
          </w:r>
          <w:r w:rsidR="000B4A1C">
            <w:rPr>
              <w:noProof/>
              <w:lang w:val="en-US"/>
            </w:rPr>
            <w:t>General Remarks</w:t>
          </w:r>
          <w:r>
            <w:rPr>
              <w:noProof/>
            </w:rPr>
            <w:fldChar w:fldCharType="end"/>
          </w:r>
          <w:r w:rsidRPr="00DA7A87">
            <w:rPr>
              <w:noProof/>
              <w:lang w:val="en-US"/>
            </w:rPr>
            <w:t xml:space="preserve"> </w:t>
          </w:r>
        </w:p>
      </w:tc>
      <w:tc>
        <w:tcPr>
          <w:tcW w:w="1124" w:type="dxa"/>
        </w:tcPr>
        <w:p w14:paraId="0B0F481A" w14:textId="77777777" w:rsidR="00B8134B" w:rsidRPr="00805776" w:rsidRDefault="00B8134B" w:rsidP="003B57BA">
          <w:pPr>
            <w:pStyle w:val="PageNumber1"/>
          </w:pPr>
          <w:r w:rsidRPr="00683E5B">
            <w:fldChar w:fldCharType="begin"/>
          </w:r>
          <w:r w:rsidRPr="00683E5B">
            <w:instrText xml:space="preserve"> PAGE   \* MERGEFORMAT </w:instrText>
          </w:r>
          <w:r w:rsidRPr="00683E5B">
            <w:fldChar w:fldCharType="separate"/>
          </w:r>
          <w:r w:rsidR="000B4A1C">
            <w:rPr>
              <w:noProof/>
            </w:rPr>
            <w:t>1</w:t>
          </w:r>
          <w:r w:rsidRPr="00683E5B">
            <w:fldChar w:fldCharType="end"/>
          </w:r>
        </w:p>
      </w:tc>
    </w:tr>
  </w:tbl>
  <w:p w14:paraId="17BDBA96" w14:textId="77777777" w:rsidR="00B8134B" w:rsidRDefault="00B8134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124"/>
    </w:tblGrid>
    <w:tr w:rsidR="00B8134B" w:rsidRPr="00805776" w14:paraId="67BCF36D" w14:textId="77777777" w:rsidTr="00DE2372">
      <w:trPr>
        <w:cantSplit/>
      </w:trPr>
      <w:tc>
        <w:tcPr>
          <w:tcW w:w="7938" w:type="dxa"/>
          <w:vAlign w:val="center"/>
        </w:tcPr>
        <w:p w14:paraId="2FECD0DB" w14:textId="77777777" w:rsidR="00B8134B" w:rsidRPr="00805776" w:rsidRDefault="00AC2BDC" w:rsidP="00DE2372">
          <w:pPr>
            <w:pStyle w:val="HeaderLine"/>
          </w:pPr>
          <w:fldSimple w:instr=" STYLEREF  &quot;Überschrift 1&quot; \l  \* MERGEFORMAT ">
            <w:r w:rsidR="00B8134B">
              <w:rPr>
                <w:noProof/>
              </w:rPr>
              <w:t>Symbols</w:t>
            </w:r>
          </w:fldSimple>
        </w:p>
      </w:tc>
      <w:tc>
        <w:tcPr>
          <w:tcW w:w="1124" w:type="dxa"/>
        </w:tcPr>
        <w:p w14:paraId="2B1535C8" w14:textId="77777777" w:rsidR="00B8134B" w:rsidRPr="00805776" w:rsidRDefault="00B8134B" w:rsidP="00DE2372">
          <w:pPr>
            <w:pStyle w:val="HeaderLine"/>
            <w:jc w:val="right"/>
          </w:pPr>
          <w:r w:rsidRPr="00683E5B">
            <w:fldChar w:fldCharType="begin"/>
          </w:r>
          <w:r w:rsidRPr="00683E5B">
            <w:instrText xml:space="preserve"> PAGE   \* MERGEFORMAT </w:instrText>
          </w:r>
          <w:r w:rsidRPr="00683E5B">
            <w:fldChar w:fldCharType="separate"/>
          </w:r>
          <w:r>
            <w:rPr>
              <w:noProof/>
            </w:rPr>
            <w:t>4</w:t>
          </w:r>
          <w:r w:rsidRPr="00683E5B">
            <w:fldChar w:fldCharType="end"/>
          </w:r>
        </w:p>
      </w:tc>
    </w:tr>
  </w:tbl>
  <w:p w14:paraId="56D37829" w14:textId="77777777" w:rsidR="00B8134B" w:rsidRDefault="00B8134B" w:rsidP="00DE237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4FED3C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85604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5FC81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970C9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E38A78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20E5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C2C9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563BB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88B82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3886F9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8D02A1"/>
    <w:multiLevelType w:val="hybridMultilevel"/>
    <w:tmpl w:val="AA0874E2"/>
    <w:lvl w:ilvl="0" w:tplc="249A99A4">
      <w:start w:val="13"/>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4B05D5"/>
    <w:multiLevelType w:val="hybridMultilevel"/>
    <w:tmpl w:val="927C4D26"/>
    <w:lvl w:ilvl="0" w:tplc="FC62F3A4">
      <w:start w:val="13"/>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462200"/>
    <w:multiLevelType w:val="hybridMultilevel"/>
    <w:tmpl w:val="8912F1B6"/>
    <w:lvl w:ilvl="0" w:tplc="0310E9EC">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306F61"/>
    <w:multiLevelType w:val="multilevel"/>
    <w:tmpl w:val="ECC62D98"/>
    <w:lvl w:ilvl="0">
      <w:start w:val="1"/>
      <w:numFmt w:val="decimal"/>
      <w:pStyle w:val="berschrift1"/>
      <w:lvlText w:val="%1"/>
      <w:lvlJc w:val="left"/>
      <w:pPr>
        <w:ind w:left="432" w:hanging="432"/>
      </w:pPr>
      <w:rPr>
        <w:rFonts w:hint="default"/>
        <w:color w:val="000000" w:themeColor="text1"/>
        <w:lang w:val="en-US"/>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2977413"/>
    <w:multiLevelType w:val="hybridMultilevel"/>
    <w:tmpl w:val="A258A762"/>
    <w:lvl w:ilvl="0" w:tplc="1F0EA230">
      <w:start w:val="1"/>
      <w:numFmt w:val="decimal"/>
      <w:lvlText w:val="%1."/>
      <w:lvlJc w:val="left"/>
      <w:pPr>
        <w:ind w:left="420" w:hanging="360"/>
      </w:pPr>
      <w:rPr>
        <w:rFonts w:hint="default"/>
      </w:rPr>
    </w:lvl>
    <w:lvl w:ilvl="1" w:tplc="04070019">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5" w15:restartNumberingAfterBreak="0">
    <w:nsid w:val="67AB56D0"/>
    <w:multiLevelType w:val="hybridMultilevel"/>
    <w:tmpl w:val="0EE4B476"/>
    <w:lvl w:ilvl="0" w:tplc="C18EFDBA">
      <w:start w:val="13"/>
      <w:numFmt w:val="bullet"/>
      <w:lvlText w:val="-"/>
      <w:lvlJc w:val="left"/>
      <w:pPr>
        <w:ind w:left="720" w:hanging="360"/>
      </w:pPr>
      <w:rPr>
        <w:rFonts w:ascii="Cambria" w:eastAsiaTheme="minorHAnsi" w:hAnsi="Cambria" w:cstheme="minorBidi" w:hint="default"/>
      </w:rPr>
    </w:lvl>
    <w:lvl w:ilvl="1" w:tplc="C34A877C">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F681EC6"/>
    <w:multiLevelType w:val="hybridMultilevel"/>
    <w:tmpl w:val="679E905E"/>
    <w:lvl w:ilvl="0" w:tplc="F5AEBAA2">
      <w:start w:val="13"/>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F9B3A37"/>
    <w:multiLevelType w:val="hybridMultilevel"/>
    <w:tmpl w:val="14C4186E"/>
    <w:lvl w:ilvl="0" w:tplc="A3DA8CF4">
      <w:start w:val="1"/>
      <w:numFmt w:val="bullet"/>
      <w:pStyle w:val="Listenabsatz"/>
      <w:lvlText w:val=""/>
      <w:lvlJc w:val="left"/>
      <w:pPr>
        <w:ind w:left="429" w:hanging="360"/>
      </w:pPr>
      <w:rPr>
        <w:rFonts w:ascii="Symbol" w:hAnsi="Symbol" w:hint="default"/>
      </w:rPr>
    </w:lvl>
    <w:lvl w:ilvl="1" w:tplc="04070003">
      <w:start w:val="1"/>
      <w:numFmt w:val="bullet"/>
      <w:lvlText w:val="o"/>
      <w:lvlJc w:val="left"/>
      <w:pPr>
        <w:ind w:left="1149" w:hanging="360"/>
      </w:pPr>
      <w:rPr>
        <w:rFonts w:ascii="Courier New" w:hAnsi="Courier New" w:cs="Courier New" w:hint="default"/>
      </w:rPr>
    </w:lvl>
    <w:lvl w:ilvl="2" w:tplc="04070005">
      <w:start w:val="1"/>
      <w:numFmt w:val="bullet"/>
      <w:lvlText w:val=""/>
      <w:lvlJc w:val="left"/>
      <w:pPr>
        <w:ind w:left="1869" w:hanging="360"/>
      </w:pPr>
      <w:rPr>
        <w:rFonts w:ascii="Wingdings" w:hAnsi="Wingdings" w:hint="default"/>
      </w:rPr>
    </w:lvl>
    <w:lvl w:ilvl="3" w:tplc="04070001" w:tentative="1">
      <w:start w:val="1"/>
      <w:numFmt w:val="bullet"/>
      <w:lvlText w:val=""/>
      <w:lvlJc w:val="left"/>
      <w:pPr>
        <w:ind w:left="2589" w:hanging="360"/>
      </w:pPr>
      <w:rPr>
        <w:rFonts w:ascii="Symbol" w:hAnsi="Symbol" w:hint="default"/>
      </w:rPr>
    </w:lvl>
    <w:lvl w:ilvl="4" w:tplc="04070003" w:tentative="1">
      <w:start w:val="1"/>
      <w:numFmt w:val="bullet"/>
      <w:lvlText w:val="o"/>
      <w:lvlJc w:val="left"/>
      <w:pPr>
        <w:ind w:left="3309" w:hanging="360"/>
      </w:pPr>
      <w:rPr>
        <w:rFonts w:ascii="Courier New" w:hAnsi="Courier New" w:cs="Courier New" w:hint="default"/>
      </w:rPr>
    </w:lvl>
    <w:lvl w:ilvl="5" w:tplc="04070005" w:tentative="1">
      <w:start w:val="1"/>
      <w:numFmt w:val="bullet"/>
      <w:lvlText w:val=""/>
      <w:lvlJc w:val="left"/>
      <w:pPr>
        <w:ind w:left="4029" w:hanging="360"/>
      </w:pPr>
      <w:rPr>
        <w:rFonts w:ascii="Wingdings" w:hAnsi="Wingdings" w:hint="default"/>
      </w:rPr>
    </w:lvl>
    <w:lvl w:ilvl="6" w:tplc="04070001" w:tentative="1">
      <w:start w:val="1"/>
      <w:numFmt w:val="bullet"/>
      <w:lvlText w:val=""/>
      <w:lvlJc w:val="left"/>
      <w:pPr>
        <w:ind w:left="4749" w:hanging="360"/>
      </w:pPr>
      <w:rPr>
        <w:rFonts w:ascii="Symbol" w:hAnsi="Symbol" w:hint="default"/>
      </w:rPr>
    </w:lvl>
    <w:lvl w:ilvl="7" w:tplc="04070003" w:tentative="1">
      <w:start w:val="1"/>
      <w:numFmt w:val="bullet"/>
      <w:lvlText w:val="o"/>
      <w:lvlJc w:val="left"/>
      <w:pPr>
        <w:ind w:left="5469" w:hanging="360"/>
      </w:pPr>
      <w:rPr>
        <w:rFonts w:ascii="Courier New" w:hAnsi="Courier New" w:cs="Courier New" w:hint="default"/>
      </w:rPr>
    </w:lvl>
    <w:lvl w:ilvl="8" w:tplc="04070005" w:tentative="1">
      <w:start w:val="1"/>
      <w:numFmt w:val="bullet"/>
      <w:lvlText w:val=""/>
      <w:lvlJc w:val="left"/>
      <w:pPr>
        <w:ind w:left="6189" w:hanging="360"/>
      </w:pPr>
      <w:rPr>
        <w:rFonts w:ascii="Wingdings" w:hAnsi="Wingdings" w:hint="default"/>
      </w:rPr>
    </w:lvl>
  </w:abstractNum>
  <w:num w:numId="1">
    <w:abstractNumId w:val="16"/>
  </w:num>
  <w:num w:numId="2">
    <w:abstractNumId w:val="11"/>
  </w:num>
  <w:num w:numId="3">
    <w:abstractNumId w:val="10"/>
  </w:num>
  <w:num w:numId="4">
    <w:abstractNumId w:val="15"/>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7"/>
  </w:num>
  <w:num w:numId="19">
    <w:abstractNumId w:val="12"/>
  </w:num>
  <w:num w:numId="20">
    <w:abstractNumId w:val="17"/>
  </w:num>
  <w:num w:numId="21">
    <w:abstractNumId w:val="14"/>
  </w:num>
  <w:num w:numId="22">
    <w:abstractNumId w:val="17"/>
  </w:num>
  <w:num w:numId="23">
    <w:abstractNumId w:val="17"/>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B2"/>
    <w:rsid w:val="0000265C"/>
    <w:rsid w:val="00005B5C"/>
    <w:rsid w:val="00014B0A"/>
    <w:rsid w:val="00016C2C"/>
    <w:rsid w:val="00063341"/>
    <w:rsid w:val="00067861"/>
    <w:rsid w:val="000706B6"/>
    <w:rsid w:val="000808B9"/>
    <w:rsid w:val="000864C3"/>
    <w:rsid w:val="000A364E"/>
    <w:rsid w:val="000A3FC7"/>
    <w:rsid w:val="000A62E6"/>
    <w:rsid w:val="000B4A1C"/>
    <w:rsid w:val="000C4A37"/>
    <w:rsid w:val="000C4E59"/>
    <w:rsid w:val="000E216D"/>
    <w:rsid w:val="000E291A"/>
    <w:rsid w:val="000F1FF6"/>
    <w:rsid w:val="00136907"/>
    <w:rsid w:val="00155761"/>
    <w:rsid w:val="001626DC"/>
    <w:rsid w:val="00180986"/>
    <w:rsid w:val="001C448F"/>
    <w:rsid w:val="001C65C1"/>
    <w:rsid w:val="00215172"/>
    <w:rsid w:val="00232057"/>
    <w:rsid w:val="00244DA1"/>
    <w:rsid w:val="00265F73"/>
    <w:rsid w:val="0027528E"/>
    <w:rsid w:val="00287C36"/>
    <w:rsid w:val="002B06F7"/>
    <w:rsid w:val="002B126A"/>
    <w:rsid w:val="002B17B1"/>
    <w:rsid w:val="002B2DD6"/>
    <w:rsid w:val="002B3827"/>
    <w:rsid w:val="002F7C1D"/>
    <w:rsid w:val="003178D4"/>
    <w:rsid w:val="00325A6B"/>
    <w:rsid w:val="00335033"/>
    <w:rsid w:val="003536A1"/>
    <w:rsid w:val="0036155B"/>
    <w:rsid w:val="00367EDA"/>
    <w:rsid w:val="00372870"/>
    <w:rsid w:val="00374570"/>
    <w:rsid w:val="003848D1"/>
    <w:rsid w:val="003B57BA"/>
    <w:rsid w:val="003D5B43"/>
    <w:rsid w:val="003E37D0"/>
    <w:rsid w:val="00433C35"/>
    <w:rsid w:val="00441B4F"/>
    <w:rsid w:val="00453E2D"/>
    <w:rsid w:val="00464ED5"/>
    <w:rsid w:val="00471CE2"/>
    <w:rsid w:val="004A252D"/>
    <w:rsid w:val="004C1916"/>
    <w:rsid w:val="004C3E2B"/>
    <w:rsid w:val="004D2CBD"/>
    <w:rsid w:val="004E35E8"/>
    <w:rsid w:val="004E5169"/>
    <w:rsid w:val="00536007"/>
    <w:rsid w:val="0054488E"/>
    <w:rsid w:val="00551E07"/>
    <w:rsid w:val="0056015E"/>
    <w:rsid w:val="00562184"/>
    <w:rsid w:val="00563584"/>
    <w:rsid w:val="0056461E"/>
    <w:rsid w:val="005A0B65"/>
    <w:rsid w:val="005C7A1C"/>
    <w:rsid w:val="005D4423"/>
    <w:rsid w:val="005E1DB3"/>
    <w:rsid w:val="005E3C1D"/>
    <w:rsid w:val="005F6F27"/>
    <w:rsid w:val="00606D4C"/>
    <w:rsid w:val="00614226"/>
    <w:rsid w:val="0064193F"/>
    <w:rsid w:val="006459E8"/>
    <w:rsid w:val="00647B37"/>
    <w:rsid w:val="00653897"/>
    <w:rsid w:val="00656EB0"/>
    <w:rsid w:val="00665C17"/>
    <w:rsid w:val="006A245C"/>
    <w:rsid w:val="006A7B69"/>
    <w:rsid w:val="006B0B98"/>
    <w:rsid w:val="006C5702"/>
    <w:rsid w:val="006D5AE3"/>
    <w:rsid w:val="006F3AF2"/>
    <w:rsid w:val="00723F99"/>
    <w:rsid w:val="00730839"/>
    <w:rsid w:val="007316DB"/>
    <w:rsid w:val="0075357F"/>
    <w:rsid w:val="00756942"/>
    <w:rsid w:val="00762F5A"/>
    <w:rsid w:val="00783407"/>
    <w:rsid w:val="007945D2"/>
    <w:rsid w:val="007D34B2"/>
    <w:rsid w:val="007D38C9"/>
    <w:rsid w:val="007E27F5"/>
    <w:rsid w:val="007E3BE6"/>
    <w:rsid w:val="00805776"/>
    <w:rsid w:val="008061E1"/>
    <w:rsid w:val="0081320C"/>
    <w:rsid w:val="0086155E"/>
    <w:rsid w:val="00862529"/>
    <w:rsid w:val="0087458F"/>
    <w:rsid w:val="008745C4"/>
    <w:rsid w:val="00895D23"/>
    <w:rsid w:val="008D2DA2"/>
    <w:rsid w:val="008D7AB7"/>
    <w:rsid w:val="008F1737"/>
    <w:rsid w:val="008F67EF"/>
    <w:rsid w:val="0092504D"/>
    <w:rsid w:val="00945E17"/>
    <w:rsid w:val="009504E6"/>
    <w:rsid w:val="0095051E"/>
    <w:rsid w:val="00962F58"/>
    <w:rsid w:val="0096325E"/>
    <w:rsid w:val="00971140"/>
    <w:rsid w:val="00974835"/>
    <w:rsid w:val="00975D11"/>
    <w:rsid w:val="00993D94"/>
    <w:rsid w:val="009A5B80"/>
    <w:rsid w:val="009B73B9"/>
    <w:rsid w:val="009C3DAF"/>
    <w:rsid w:val="009C7BC1"/>
    <w:rsid w:val="00A078DB"/>
    <w:rsid w:val="00A145CD"/>
    <w:rsid w:val="00A24B69"/>
    <w:rsid w:val="00A43B5D"/>
    <w:rsid w:val="00A52502"/>
    <w:rsid w:val="00A773EC"/>
    <w:rsid w:val="00A867D2"/>
    <w:rsid w:val="00AA0308"/>
    <w:rsid w:val="00AA4D33"/>
    <w:rsid w:val="00AA74E7"/>
    <w:rsid w:val="00AB55FB"/>
    <w:rsid w:val="00AC2BDC"/>
    <w:rsid w:val="00B165AA"/>
    <w:rsid w:val="00B36435"/>
    <w:rsid w:val="00B47341"/>
    <w:rsid w:val="00B8134B"/>
    <w:rsid w:val="00B91ACF"/>
    <w:rsid w:val="00BA05A5"/>
    <w:rsid w:val="00BA1CD4"/>
    <w:rsid w:val="00BA26B0"/>
    <w:rsid w:val="00BB68AC"/>
    <w:rsid w:val="00BC5714"/>
    <w:rsid w:val="00BD2FBC"/>
    <w:rsid w:val="00BD5CDE"/>
    <w:rsid w:val="00C04C29"/>
    <w:rsid w:val="00C95599"/>
    <w:rsid w:val="00C965CC"/>
    <w:rsid w:val="00C97317"/>
    <w:rsid w:val="00CB6294"/>
    <w:rsid w:val="00CD199E"/>
    <w:rsid w:val="00CD55D5"/>
    <w:rsid w:val="00CD56F5"/>
    <w:rsid w:val="00CE4A71"/>
    <w:rsid w:val="00D06607"/>
    <w:rsid w:val="00D07FA6"/>
    <w:rsid w:val="00D715B0"/>
    <w:rsid w:val="00D741BE"/>
    <w:rsid w:val="00D775E0"/>
    <w:rsid w:val="00D844BC"/>
    <w:rsid w:val="00D878F3"/>
    <w:rsid w:val="00DA7A87"/>
    <w:rsid w:val="00DB1E9F"/>
    <w:rsid w:val="00DC013B"/>
    <w:rsid w:val="00DE2372"/>
    <w:rsid w:val="00DE340A"/>
    <w:rsid w:val="00DE4606"/>
    <w:rsid w:val="00E1521D"/>
    <w:rsid w:val="00E503A8"/>
    <w:rsid w:val="00EA382E"/>
    <w:rsid w:val="00EB0B00"/>
    <w:rsid w:val="00EE0BFE"/>
    <w:rsid w:val="00EE19A3"/>
    <w:rsid w:val="00EE5E31"/>
    <w:rsid w:val="00EE746C"/>
    <w:rsid w:val="00F10EDE"/>
    <w:rsid w:val="00F14E06"/>
    <w:rsid w:val="00F30F5E"/>
    <w:rsid w:val="00F44BB2"/>
    <w:rsid w:val="00F74C5B"/>
    <w:rsid w:val="00F84218"/>
    <w:rsid w:val="00F85E2A"/>
    <w:rsid w:val="00FD1470"/>
    <w:rsid w:val="00FD3A23"/>
    <w:rsid w:val="00FE1E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C1DCBC"/>
  <w15:docId w15:val="{855DA6C5-7AFA-4366-A342-83540A93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6F27"/>
    <w:pPr>
      <w:spacing w:line="360" w:lineRule="auto"/>
      <w:jc w:val="both"/>
    </w:pPr>
    <w:rPr>
      <w:sz w:val="24"/>
    </w:rPr>
  </w:style>
  <w:style w:type="paragraph" w:styleId="berschrift1">
    <w:name w:val="heading 1"/>
    <w:basedOn w:val="Standard"/>
    <w:next w:val="Standard"/>
    <w:link w:val="berschrift1Zchn"/>
    <w:uiPriority w:val="9"/>
    <w:qFormat/>
    <w:rsid w:val="0086155E"/>
    <w:pPr>
      <w:keepNext/>
      <w:numPr>
        <w:numId w:val="5"/>
      </w:numPr>
      <w:tabs>
        <w:tab w:val="left" w:pos="1620"/>
      </w:tabs>
      <w:autoSpaceDE w:val="0"/>
      <w:autoSpaceDN w:val="0"/>
      <w:adjustRightInd w:val="0"/>
      <w:spacing w:before="480" w:after="0"/>
      <w:ind w:left="397" w:hanging="397"/>
      <w:outlineLvl w:val="0"/>
    </w:pPr>
    <w:rPr>
      <w:rFonts w:asciiTheme="majorHAnsi" w:eastAsia="Times New Roman" w:hAnsiTheme="majorHAnsi" w:cs="Arial"/>
      <w:b/>
      <w:sz w:val="28"/>
      <w:szCs w:val="24"/>
      <w:lang w:eastAsia="de-DE"/>
    </w:rPr>
  </w:style>
  <w:style w:type="paragraph" w:styleId="berschrift2">
    <w:name w:val="heading 2"/>
    <w:basedOn w:val="berschrift1"/>
    <w:next w:val="Standard"/>
    <w:link w:val="berschrift2Zchn"/>
    <w:uiPriority w:val="9"/>
    <w:unhideWhenUsed/>
    <w:qFormat/>
    <w:rsid w:val="00265F73"/>
    <w:pPr>
      <w:keepLines/>
      <w:numPr>
        <w:ilvl w:val="1"/>
      </w:numPr>
      <w:spacing w:before="360"/>
      <w:outlineLvl w:val="1"/>
    </w:pPr>
    <w:rPr>
      <w:rFonts w:eastAsiaTheme="majorEastAsia" w:cstheme="majorBidi"/>
      <w:sz w:val="24"/>
      <w:szCs w:val="26"/>
    </w:rPr>
  </w:style>
  <w:style w:type="paragraph" w:styleId="berschrift3">
    <w:name w:val="heading 3"/>
    <w:basedOn w:val="berschrift2"/>
    <w:next w:val="Standard"/>
    <w:link w:val="berschrift3Zchn"/>
    <w:uiPriority w:val="9"/>
    <w:unhideWhenUsed/>
    <w:qFormat/>
    <w:rsid w:val="00136907"/>
    <w:pPr>
      <w:numPr>
        <w:ilvl w:val="2"/>
      </w:numPr>
      <w:outlineLvl w:val="2"/>
    </w:pPr>
    <w:rPr>
      <w:szCs w:val="24"/>
    </w:rPr>
  </w:style>
  <w:style w:type="paragraph" w:styleId="berschrift4">
    <w:name w:val="heading 4"/>
    <w:basedOn w:val="berschrift3"/>
    <w:next w:val="Standard"/>
    <w:link w:val="berschrift4Zchn"/>
    <w:uiPriority w:val="9"/>
    <w:unhideWhenUsed/>
    <w:qFormat/>
    <w:rsid w:val="00136907"/>
    <w:pPr>
      <w:numPr>
        <w:ilvl w:val="3"/>
      </w:numPr>
      <w:outlineLvl w:val="3"/>
    </w:pPr>
    <w:rPr>
      <w:iCs/>
    </w:rPr>
  </w:style>
  <w:style w:type="paragraph" w:styleId="berschrift5">
    <w:name w:val="heading 5"/>
    <w:basedOn w:val="Standard"/>
    <w:next w:val="Standard"/>
    <w:link w:val="berschrift5Zchn"/>
    <w:uiPriority w:val="9"/>
    <w:semiHidden/>
    <w:unhideWhenUsed/>
    <w:rsid w:val="00F10ED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sz w:val="22"/>
    </w:rPr>
  </w:style>
  <w:style w:type="paragraph" w:styleId="berschrift6">
    <w:name w:val="heading 6"/>
    <w:basedOn w:val="Standard"/>
    <w:next w:val="Standard"/>
    <w:link w:val="berschrift6Zchn"/>
    <w:uiPriority w:val="9"/>
    <w:semiHidden/>
    <w:unhideWhenUsed/>
    <w:qFormat/>
    <w:rsid w:val="00F10ED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sz w:val="22"/>
    </w:rPr>
  </w:style>
  <w:style w:type="paragraph" w:styleId="berschrift7">
    <w:name w:val="heading 7"/>
    <w:basedOn w:val="Standard"/>
    <w:next w:val="Standard"/>
    <w:link w:val="berschrift7Zchn"/>
    <w:uiPriority w:val="9"/>
    <w:semiHidden/>
    <w:unhideWhenUsed/>
    <w:qFormat/>
    <w:rsid w:val="00F10ED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sz w:val="22"/>
    </w:rPr>
  </w:style>
  <w:style w:type="paragraph" w:styleId="berschrift8">
    <w:name w:val="heading 8"/>
    <w:basedOn w:val="Standard"/>
    <w:next w:val="Standard"/>
    <w:link w:val="berschrift8Zchn"/>
    <w:uiPriority w:val="9"/>
    <w:semiHidden/>
    <w:unhideWhenUsed/>
    <w:qFormat/>
    <w:rsid w:val="00F10ED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0ED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155E"/>
    <w:rPr>
      <w:rFonts w:asciiTheme="majorHAnsi" w:eastAsia="Times New Roman" w:hAnsiTheme="majorHAnsi" w:cs="Arial"/>
      <w:b/>
      <w:sz w:val="28"/>
      <w:szCs w:val="24"/>
      <w:lang w:eastAsia="de-DE"/>
    </w:rPr>
  </w:style>
  <w:style w:type="paragraph" w:styleId="Textkrper">
    <w:name w:val="Body Text"/>
    <w:basedOn w:val="Standard"/>
    <w:link w:val="TextkrperZchn"/>
    <w:semiHidden/>
    <w:rsid w:val="00EA382E"/>
    <w:pPr>
      <w:tabs>
        <w:tab w:val="left" w:pos="1620"/>
      </w:tabs>
      <w:autoSpaceDE w:val="0"/>
      <w:autoSpaceDN w:val="0"/>
      <w:adjustRightInd w:val="0"/>
      <w:spacing w:after="0" w:line="480" w:lineRule="auto"/>
    </w:pPr>
    <w:rPr>
      <w:rFonts w:ascii="Arial" w:eastAsia="Times New Roman" w:hAnsi="Arial" w:cs="Arial"/>
      <w:sz w:val="26"/>
      <w:szCs w:val="24"/>
      <w:lang w:eastAsia="de-DE"/>
    </w:rPr>
  </w:style>
  <w:style w:type="character" w:customStyle="1" w:styleId="TextkrperZchn">
    <w:name w:val="Textkörper Zchn"/>
    <w:basedOn w:val="Absatz-Standardschriftart"/>
    <w:link w:val="Textkrper"/>
    <w:semiHidden/>
    <w:rsid w:val="00EA382E"/>
    <w:rPr>
      <w:rFonts w:ascii="Arial" w:eastAsia="Times New Roman" w:hAnsi="Arial" w:cs="Arial"/>
      <w:sz w:val="26"/>
      <w:szCs w:val="24"/>
      <w:lang w:eastAsia="de-DE"/>
    </w:rPr>
  </w:style>
  <w:style w:type="character" w:styleId="Kommentarzeichen">
    <w:name w:val="annotation reference"/>
    <w:uiPriority w:val="99"/>
    <w:semiHidden/>
    <w:unhideWhenUsed/>
    <w:rsid w:val="00EA382E"/>
    <w:rPr>
      <w:sz w:val="16"/>
      <w:szCs w:val="16"/>
    </w:rPr>
  </w:style>
  <w:style w:type="paragraph" w:styleId="Sprechblasentext">
    <w:name w:val="Balloon Text"/>
    <w:basedOn w:val="Standard"/>
    <w:link w:val="SprechblasentextZchn"/>
    <w:uiPriority w:val="99"/>
    <w:semiHidden/>
    <w:unhideWhenUsed/>
    <w:rsid w:val="00EA382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382E"/>
    <w:rPr>
      <w:rFonts w:ascii="Segoe UI" w:hAnsi="Segoe UI" w:cs="Segoe UI"/>
      <w:sz w:val="18"/>
      <w:szCs w:val="18"/>
    </w:rPr>
  </w:style>
  <w:style w:type="paragraph" w:styleId="Kommentarthema">
    <w:name w:val="annotation subject"/>
    <w:basedOn w:val="Standard"/>
    <w:next w:val="Standard"/>
    <w:link w:val="KommentarthemaZchn"/>
    <w:uiPriority w:val="99"/>
    <w:semiHidden/>
    <w:unhideWhenUsed/>
    <w:rsid w:val="00723F99"/>
    <w:pPr>
      <w:spacing w:line="240" w:lineRule="auto"/>
      <w:jc w:val="left"/>
    </w:pPr>
    <w:rPr>
      <w:b/>
      <w:bCs/>
      <w:sz w:val="20"/>
      <w:szCs w:val="20"/>
    </w:rPr>
  </w:style>
  <w:style w:type="character" w:customStyle="1" w:styleId="KommentarthemaZchn">
    <w:name w:val="Kommentarthema Zchn"/>
    <w:basedOn w:val="Absatz-Standardschriftart"/>
    <w:link w:val="Kommentarthema"/>
    <w:uiPriority w:val="99"/>
    <w:semiHidden/>
    <w:rsid w:val="00723F99"/>
    <w:rPr>
      <w:rFonts w:ascii="Arial" w:eastAsia="Times New Roman" w:hAnsi="Arial" w:cs="Times New Roman"/>
      <w:b/>
      <w:bCs/>
      <w:sz w:val="20"/>
      <w:szCs w:val="20"/>
      <w:lang w:val="x-none" w:eastAsia="x-none"/>
    </w:rPr>
  </w:style>
  <w:style w:type="paragraph" w:customStyle="1" w:styleId="TitleMatter2">
    <w:name w:val="Title Matter 2"/>
    <w:basedOn w:val="Standard"/>
    <w:link w:val="TitleMatter2Zchn"/>
    <w:qFormat/>
    <w:rsid w:val="00974835"/>
    <w:pPr>
      <w:tabs>
        <w:tab w:val="left" w:pos="1701"/>
      </w:tabs>
    </w:pPr>
    <w:rPr>
      <w:sz w:val="28"/>
      <w:lang w:val="en-US"/>
    </w:rPr>
  </w:style>
  <w:style w:type="paragraph" w:styleId="Titel">
    <w:name w:val="Title"/>
    <w:basedOn w:val="Standard"/>
    <w:next w:val="Standard"/>
    <w:link w:val="TitelZchn"/>
    <w:uiPriority w:val="10"/>
    <w:qFormat/>
    <w:rsid w:val="00FD3A23"/>
    <w:pPr>
      <w:spacing w:after="0"/>
      <w:contextualSpacing/>
      <w:jc w:val="center"/>
    </w:pPr>
    <w:rPr>
      <w:rFonts w:asciiTheme="majorHAnsi" w:eastAsiaTheme="majorEastAsia" w:hAnsiTheme="majorHAnsi" w:cstheme="majorBidi"/>
      <w:b/>
      <w:spacing w:val="-10"/>
      <w:kern w:val="28"/>
      <w:sz w:val="44"/>
      <w:szCs w:val="56"/>
      <w:lang w:val="en-US"/>
    </w:rPr>
  </w:style>
  <w:style w:type="character" w:customStyle="1" w:styleId="TitleMatter2Zchn">
    <w:name w:val="Title Matter 2 Zchn"/>
    <w:basedOn w:val="Absatz-Standardschriftart"/>
    <w:link w:val="TitleMatter2"/>
    <w:rsid w:val="00974835"/>
    <w:rPr>
      <w:sz w:val="28"/>
      <w:lang w:val="en-US"/>
    </w:rPr>
  </w:style>
  <w:style w:type="character" w:customStyle="1" w:styleId="TitelZchn">
    <w:name w:val="Titel Zchn"/>
    <w:basedOn w:val="Absatz-Standardschriftart"/>
    <w:link w:val="Titel"/>
    <w:uiPriority w:val="10"/>
    <w:rsid w:val="00FD3A23"/>
    <w:rPr>
      <w:rFonts w:asciiTheme="majorHAnsi" w:eastAsiaTheme="majorEastAsia" w:hAnsiTheme="majorHAnsi" w:cstheme="majorBidi"/>
      <w:b/>
      <w:spacing w:val="-10"/>
      <w:kern w:val="28"/>
      <w:sz w:val="44"/>
      <w:szCs w:val="56"/>
      <w:lang w:val="en-US"/>
    </w:rPr>
  </w:style>
  <w:style w:type="paragraph" w:customStyle="1" w:styleId="TitleMatter1">
    <w:name w:val="Title Matter 1"/>
    <w:basedOn w:val="Titel"/>
    <w:link w:val="TitleMatter1Zchn"/>
    <w:qFormat/>
    <w:rsid w:val="00FD3A23"/>
    <w:rPr>
      <w:b w:val="0"/>
      <w:sz w:val="32"/>
      <w:lang w:val="de-DE"/>
    </w:rPr>
  </w:style>
  <w:style w:type="paragraph" w:styleId="Listenabsatz">
    <w:name w:val="List Paragraph"/>
    <w:basedOn w:val="Standard"/>
    <w:uiPriority w:val="34"/>
    <w:qFormat/>
    <w:rsid w:val="00971140"/>
    <w:pPr>
      <w:numPr>
        <w:numId w:val="7"/>
      </w:numPr>
      <w:spacing w:before="100" w:beforeAutospacing="1" w:after="100" w:afterAutospacing="1"/>
      <w:contextualSpacing/>
      <w:jc w:val="left"/>
    </w:pPr>
    <w:rPr>
      <w:lang w:val="en-US"/>
    </w:rPr>
  </w:style>
  <w:style w:type="character" w:customStyle="1" w:styleId="TitleMatter1Zchn">
    <w:name w:val="Title Matter 1 Zchn"/>
    <w:basedOn w:val="TitelZchn"/>
    <w:link w:val="TitleMatter1"/>
    <w:rsid w:val="00FD3A23"/>
    <w:rPr>
      <w:rFonts w:asciiTheme="majorHAnsi" w:eastAsiaTheme="majorEastAsia" w:hAnsiTheme="majorHAnsi" w:cstheme="majorBidi"/>
      <w:b w:val="0"/>
      <w:spacing w:val="-10"/>
      <w:kern w:val="28"/>
      <w:sz w:val="32"/>
      <w:szCs w:val="56"/>
      <w:lang w:val="en-US"/>
    </w:rPr>
  </w:style>
  <w:style w:type="table" w:styleId="Tabellenraster">
    <w:name w:val="Table Grid"/>
    <w:basedOn w:val="NormaleTabelle"/>
    <w:uiPriority w:val="59"/>
    <w:rsid w:val="004A2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MatterThesisType">
    <w:name w:val="Title Matter Thesis Type"/>
    <w:basedOn w:val="TitleMatter1"/>
    <w:qFormat/>
    <w:rsid w:val="00FD3A23"/>
    <w:rPr>
      <w:b/>
      <w:caps/>
      <w:spacing w:val="50"/>
    </w:rPr>
  </w:style>
  <w:style w:type="paragraph" w:customStyle="1" w:styleId="TitleMatter1b">
    <w:name w:val="Title Matter 1b"/>
    <w:basedOn w:val="TitleMatter1"/>
    <w:qFormat/>
    <w:rsid w:val="00FD3A23"/>
    <w:pPr>
      <w:jc w:val="left"/>
    </w:pPr>
    <w:rPr>
      <w:sz w:val="28"/>
    </w:rPr>
  </w:style>
  <w:style w:type="paragraph" w:customStyle="1" w:styleId="TitleMatter2Bold">
    <w:name w:val="Title Matter 2 Bold"/>
    <w:basedOn w:val="TitleMatter2"/>
    <w:qFormat/>
    <w:rsid w:val="00232057"/>
    <w:pPr>
      <w:tabs>
        <w:tab w:val="clear" w:pos="1701"/>
        <w:tab w:val="left" w:pos="2127"/>
      </w:tabs>
      <w:spacing w:after="0"/>
    </w:pPr>
    <w:rPr>
      <w:b/>
    </w:rPr>
  </w:style>
  <w:style w:type="table" w:customStyle="1" w:styleId="TabelleFormel">
    <w:name w:val="Tabelle(Formel)"/>
    <w:basedOn w:val="NormaleTabelle"/>
    <w:uiPriority w:val="99"/>
    <w:rsid w:val="00862529"/>
    <w:pPr>
      <w:spacing w:after="0" w:line="240" w:lineRule="auto"/>
    </w:pPr>
    <w:rPr>
      <w:rFonts w:ascii="Cambria" w:hAnsi="Cambria"/>
      <w:sz w:val="24"/>
      <w:szCs w:val="24"/>
    </w:rPr>
    <w:tblPr>
      <w:jc w:val="right"/>
      <w:tblCellMar>
        <w:left w:w="0" w:type="dxa"/>
        <w:bottom w:w="170" w:type="dxa"/>
        <w:right w:w="0" w:type="dxa"/>
      </w:tblCellMar>
    </w:tblPr>
    <w:trPr>
      <w:jc w:val="right"/>
    </w:trPr>
    <w:tcPr>
      <w:vAlign w:val="center"/>
    </w:tcPr>
  </w:style>
  <w:style w:type="character" w:styleId="Platzhaltertext">
    <w:name w:val="Placeholder Text"/>
    <w:basedOn w:val="Absatz-Standardschriftart"/>
    <w:uiPriority w:val="99"/>
    <w:semiHidden/>
    <w:rsid w:val="00862529"/>
    <w:rPr>
      <w:color w:val="808080"/>
    </w:rPr>
  </w:style>
  <w:style w:type="character" w:customStyle="1" w:styleId="berschrift2Zchn">
    <w:name w:val="Überschrift 2 Zchn"/>
    <w:basedOn w:val="Absatz-Standardschriftart"/>
    <w:link w:val="berschrift2"/>
    <w:uiPriority w:val="9"/>
    <w:rsid w:val="00265F73"/>
    <w:rPr>
      <w:rFonts w:asciiTheme="majorHAnsi" w:eastAsiaTheme="majorEastAsia" w:hAnsiTheme="majorHAnsi" w:cstheme="majorBidi"/>
      <w:b/>
      <w:sz w:val="24"/>
      <w:szCs w:val="26"/>
      <w:lang w:eastAsia="de-DE"/>
    </w:rPr>
  </w:style>
  <w:style w:type="character" w:customStyle="1" w:styleId="berschrift3Zchn">
    <w:name w:val="Überschrift 3 Zchn"/>
    <w:basedOn w:val="Absatz-Standardschriftart"/>
    <w:link w:val="berschrift3"/>
    <w:uiPriority w:val="9"/>
    <w:rsid w:val="00136907"/>
    <w:rPr>
      <w:rFonts w:asciiTheme="majorHAnsi" w:eastAsiaTheme="majorEastAsia" w:hAnsiTheme="majorHAnsi" w:cstheme="majorBidi"/>
      <w:b/>
      <w:sz w:val="24"/>
      <w:szCs w:val="24"/>
      <w:lang w:eastAsia="de-DE"/>
    </w:rPr>
  </w:style>
  <w:style w:type="character" w:customStyle="1" w:styleId="berschrift4Zchn">
    <w:name w:val="Überschrift 4 Zchn"/>
    <w:basedOn w:val="Absatz-Standardschriftart"/>
    <w:link w:val="berschrift4"/>
    <w:uiPriority w:val="9"/>
    <w:rsid w:val="00136907"/>
    <w:rPr>
      <w:rFonts w:asciiTheme="majorHAnsi" w:eastAsiaTheme="majorEastAsia" w:hAnsiTheme="majorHAnsi" w:cstheme="majorBidi"/>
      <w:iCs/>
      <w:sz w:val="24"/>
      <w:szCs w:val="24"/>
      <w:lang w:eastAsia="de-DE"/>
    </w:rPr>
  </w:style>
  <w:style w:type="character" w:customStyle="1" w:styleId="berschrift5Zchn">
    <w:name w:val="Überschrift 5 Zchn"/>
    <w:basedOn w:val="Absatz-Standardschriftart"/>
    <w:link w:val="berschrift5"/>
    <w:uiPriority w:val="9"/>
    <w:semiHidden/>
    <w:rsid w:val="00F10EDE"/>
    <w:rPr>
      <w:rFonts w:asciiTheme="majorHAnsi" w:eastAsiaTheme="majorEastAsia" w:hAnsiTheme="majorHAnsi" w:cstheme="majorBidi"/>
      <w:color w:val="1F4D78" w:themeColor="accent1" w:themeShade="7F"/>
    </w:rPr>
  </w:style>
  <w:style w:type="character" w:customStyle="1" w:styleId="berschrift6Zchn">
    <w:name w:val="Überschrift 6 Zchn"/>
    <w:basedOn w:val="Absatz-Standardschriftart"/>
    <w:link w:val="berschrift6"/>
    <w:uiPriority w:val="9"/>
    <w:semiHidden/>
    <w:rsid w:val="00F10EDE"/>
    <w:rPr>
      <w:rFonts w:asciiTheme="majorHAnsi" w:eastAsiaTheme="majorEastAsia" w:hAnsiTheme="majorHAnsi" w:cstheme="majorBidi"/>
      <w:i/>
      <w:iCs/>
      <w:color w:val="1F4D78" w:themeColor="accent1" w:themeShade="7F"/>
    </w:rPr>
  </w:style>
  <w:style w:type="character" w:customStyle="1" w:styleId="berschrift7Zchn">
    <w:name w:val="Überschrift 7 Zchn"/>
    <w:basedOn w:val="Absatz-Standardschriftart"/>
    <w:link w:val="berschrift7"/>
    <w:uiPriority w:val="9"/>
    <w:semiHidden/>
    <w:rsid w:val="00F10ED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0ED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0EDE"/>
    <w:rPr>
      <w:rFonts w:asciiTheme="majorHAnsi" w:eastAsiaTheme="majorEastAsia" w:hAnsiTheme="majorHAnsi" w:cstheme="majorBidi"/>
      <w:i/>
      <w:iCs/>
      <w:color w:val="404040" w:themeColor="text1" w:themeTint="BF"/>
      <w:sz w:val="20"/>
      <w:szCs w:val="20"/>
    </w:rPr>
  </w:style>
  <w:style w:type="paragraph" w:customStyle="1" w:styleId="CaptionFigure">
    <w:name w:val="Caption (Figure)"/>
    <w:basedOn w:val="Standard"/>
    <w:link w:val="CaptionFigureZchn"/>
    <w:uiPriority w:val="1"/>
    <w:qFormat/>
    <w:rsid w:val="005C7A1C"/>
    <w:pPr>
      <w:keepLines/>
      <w:tabs>
        <w:tab w:val="left" w:pos="1134"/>
      </w:tabs>
      <w:spacing w:after="0"/>
      <w:ind w:left="1134" w:hanging="1134"/>
    </w:pPr>
    <w:rPr>
      <w:bCs/>
      <w:sz w:val="22"/>
      <w:szCs w:val="18"/>
    </w:rPr>
  </w:style>
  <w:style w:type="character" w:customStyle="1" w:styleId="CaptionLabel">
    <w:name w:val="Caption Label"/>
    <w:basedOn w:val="Absatz-Standardschriftart"/>
    <w:qFormat/>
    <w:rsid w:val="00F10EDE"/>
    <w:rPr>
      <w:b/>
    </w:rPr>
  </w:style>
  <w:style w:type="paragraph" w:customStyle="1" w:styleId="ContainerFigure">
    <w:name w:val="Container (Figure)"/>
    <w:basedOn w:val="Standard"/>
    <w:qFormat/>
    <w:rsid w:val="00D878F3"/>
    <w:pPr>
      <w:keepNext/>
      <w:keepLines/>
      <w:spacing w:after="0"/>
      <w:jc w:val="center"/>
    </w:pPr>
    <w:rPr>
      <w:lang w:val="en-US"/>
    </w:rPr>
  </w:style>
  <w:style w:type="paragraph" w:customStyle="1" w:styleId="CaptionTable">
    <w:name w:val="Caption (Table)"/>
    <w:basedOn w:val="CaptionFigure"/>
    <w:link w:val="CaptionTableZchn"/>
    <w:qFormat/>
    <w:rsid w:val="005C7A1C"/>
    <w:pPr>
      <w:keepNext/>
      <w:spacing w:after="120"/>
    </w:pPr>
    <w:rPr>
      <w:lang w:val="en-US"/>
    </w:rPr>
  </w:style>
  <w:style w:type="character" w:customStyle="1" w:styleId="CaptionFigureZchn">
    <w:name w:val="Caption (Figure) Zchn"/>
    <w:basedOn w:val="Absatz-Standardschriftart"/>
    <w:link w:val="CaptionFigure"/>
    <w:uiPriority w:val="1"/>
    <w:rsid w:val="005C7A1C"/>
    <w:rPr>
      <w:bCs/>
      <w:szCs w:val="18"/>
    </w:rPr>
  </w:style>
  <w:style w:type="character" w:customStyle="1" w:styleId="CaptionTableZchn">
    <w:name w:val="Caption (Table) Zchn"/>
    <w:basedOn w:val="CaptionFigureZchn"/>
    <w:link w:val="CaptionTable"/>
    <w:rsid w:val="005C7A1C"/>
    <w:rPr>
      <w:bCs/>
      <w:szCs w:val="18"/>
      <w:lang w:val="en-US"/>
    </w:rPr>
  </w:style>
  <w:style w:type="character" w:customStyle="1" w:styleId="HighlightMedium">
    <w:name w:val="Highlight Medium"/>
    <w:basedOn w:val="Absatz-Standardschriftart"/>
    <w:uiPriority w:val="1"/>
    <w:qFormat/>
    <w:rsid w:val="000C4A37"/>
    <w:rPr>
      <w:i/>
      <w:lang w:val="en-US"/>
    </w:rPr>
  </w:style>
  <w:style w:type="paragraph" w:customStyle="1" w:styleId="FootnotetoTable">
    <w:name w:val="Footnote to Table"/>
    <w:basedOn w:val="Standard"/>
    <w:link w:val="FootnotetoTableZchn"/>
    <w:qFormat/>
    <w:rsid w:val="00C04C29"/>
    <w:rPr>
      <w:sz w:val="22"/>
      <w:lang w:val="en-US" w:eastAsia="de-DE"/>
    </w:rPr>
  </w:style>
  <w:style w:type="paragraph" w:customStyle="1" w:styleId="CitaviBibliographyEntry">
    <w:name w:val="Citavi Bibliography Entry"/>
    <w:basedOn w:val="Standard"/>
    <w:link w:val="CitaviBibliographyEntryZchn"/>
    <w:rsid w:val="00A867D2"/>
    <w:pPr>
      <w:tabs>
        <w:tab w:val="left" w:pos="340"/>
        <w:tab w:val="left" w:pos="567"/>
      </w:tabs>
      <w:spacing w:after="0"/>
      <w:ind w:left="567" w:hanging="567"/>
      <w:jc w:val="left"/>
    </w:pPr>
  </w:style>
  <w:style w:type="character" w:customStyle="1" w:styleId="FootnotetoTableZchn">
    <w:name w:val="Footnote to Table Zchn"/>
    <w:basedOn w:val="Absatz-Standardschriftart"/>
    <w:link w:val="FootnotetoTable"/>
    <w:rsid w:val="00C04C29"/>
    <w:rPr>
      <w:lang w:val="en-US" w:eastAsia="de-DE"/>
    </w:rPr>
  </w:style>
  <w:style w:type="character" w:customStyle="1" w:styleId="CitaviBibliographyEntryZchn">
    <w:name w:val="Citavi Bibliography Entry Zchn"/>
    <w:basedOn w:val="Absatz-Standardschriftart"/>
    <w:link w:val="CitaviBibliographyEntry"/>
    <w:rsid w:val="00A867D2"/>
    <w:rPr>
      <w:sz w:val="24"/>
    </w:rPr>
  </w:style>
  <w:style w:type="paragraph" w:customStyle="1" w:styleId="CitaviBibliographyHeading">
    <w:name w:val="Citavi Bibliography Heading"/>
    <w:basedOn w:val="berschrift1"/>
    <w:link w:val="CitaviBibliographyHeadingZchn"/>
    <w:rsid w:val="00A867D2"/>
    <w:pPr>
      <w:jc w:val="left"/>
    </w:pPr>
  </w:style>
  <w:style w:type="character" w:customStyle="1" w:styleId="CitaviBibliographyHeadingZchn">
    <w:name w:val="Citavi Bibliography Heading Zchn"/>
    <w:basedOn w:val="Absatz-Standardschriftart"/>
    <w:link w:val="CitaviBibliographyHeading"/>
    <w:rsid w:val="00A867D2"/>
    <w:rPr>
      <w:rFonts w:asciiTheme="majorHAnsi" w:eastAsia="Times New Roman" w:hAnsiTheme="majorHAnsi" w:cs="Arial"/>
      <w:b/>
      <w:sz w:val="28"/>
      <w:szCs w:val="24"/>
      <w:lang w:eastAsia="de-DE"/>
    </w:rPr>
  </w:style>
  <w:style w:type="paragraph" w:styleId="Literaturverzeichnis">
    <w:name w:val="Bibliography"/>
    <w:basedOn w:val="Standard"/>
    <w:next w:val="Standard"/>
    <w:uiPriority w:val="37"/>
    <w:semiHidden/>
    <w:unhideWhenUsed/>
    <w:rsid w:val="00A867D2"/>
  </w:style>
  <w:style w:type="table" w:styleId="MittlereListe1-Akzent1">
    <w:name w:val="Medium List 1 Accent 1"/>
    <w:basedOn w:val="NormaleTabelle"/>
    <w:uiPriority w:val="65"/>
    <w:semiHidden/>
    <w:unhideWhenUsed/>
    <w:rsid w:val="00A867D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A867D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867D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867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A867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A867D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A867D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867D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867D2"/>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867D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867D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867D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867D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867D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867D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867D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867D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867D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867D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867D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A867D2"/>
    <w:rPr>
      <w:i/>
      <w:iCs/>
    </w:rPr>
  </w:style>
  <w:style w:type="character" w:styleId="HTMLSchreibmaschine">
    <w:name w:val="HTML Typewriter"/>
    <w:basedOn w:val="Absatz-Standardschriftart"/>
    <w:uiPriority w:val="99"/>
    <w:semiHidden/>
    <w:unhideWhenUsed/>
    <w:rsid w:val="00A867D2"/>
    <w:rPr>
      <w:rFonts w:ascii="Consolas" w:hAnsi="Consolas" w:cs="Consolas"/>
      <w:sz w:val="20"/>
      <w:szCs w:val="20"/>
    </w:rPr>
  </w:style>
  <w:style w:type="character" w:styleId="HTMLBeispiel">
    <w:name w:val="HTML Sample"/>
    <w:basedOn w:val="Absatz-Standardschriftart"/>
    <w:uiPriority w:val="99"/>
    <w:semiHidden/>
    <w:unhideWhenUsed/>
    <w:rsid w:val="00A867D2"/>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A867D2"/>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A867D2"/>
    <w:rPr>
      <w:rFonts w:ascii="Consolas" w:hAnsi="Consolas" w:cs="Consolas"/>
      <w:sz w:val="20"/>
      <w:szCs w:val="20"/>
    </w:rPr>
  </w:style>
  <w:style w:type="character" w:styleId="HTMLTastatur">
    <w:name w:val="HTML Keyboard"/>
    <w:basedOn w:val="Absatz-Standardschriftart"/>
    <w:uiPriority w:val="99"/>
    <w:semiHidden/>
    <w:unhideWhenUsed/>
    <w:rsid w:val="00A867D2"/>
    <w:rPr>
      <w:rFonts w:ascii="Consolas" w:hAnsi="Consolas" w:cs="Consolas"/>
      <w:sz w:val="20"/>
      <w:szCs w:val="20"/>
    </w:rPr>
  </w:style>
  <w:style w:type="character" w:styleId="HTMLDefinition">
    <w:name w:val="HTML Definition"/>
    <w:basedOn w:val="Absatz-Standardschriftart"/>
    <w:uiPriority w:val="99"/>
    <w:semiHidden/>
    <w:unhideWhenUsed/>
    <w:rsid w:val="00A867D2"/>
    <w:rPr>
      <w:i/>
      <w:iCs/>
    </w:rPr>
  </w:style>
  <w:style w:type="character" w:styleId="HTMLCode">
    <w:name w:val="HTML Code"/>
    <w:basedOn w:val="Absatz-Standardschriftart"/>
    <w:uiPriority w:val="99"/>
    <w:semiHidden/>
    <w:unhideWhenUsed/>
    <w:rsid w:val="00A867D2"/>
    <w:rPr>
      <w:rFonts w:ascii="Consolas" w:hAnsi="Consolas" w:cs="Consolas"/>
      <w:sz w:val="20"/>
      <w:szCs w:val="20"/>
    </w:rPr>
  </w:style>
  <w:style w:type="character" w:styleId="HTMLZitat">
    <w:name w:val="HTML Cite"/>
    <w:basedOn w:val="Absatz-Standardschriftart"/>
    <w:uiPriority w:val="99"/>
    <w:semiHidden/>
    <w:unhideWhenUsed/>
    <w:rsid w:val="00A867D2"/>
    <w:rPr>
      <w:i/>
      <w:iCs/>
    </w:rPr>
  </w:style>
  <w:style w:type="paragraph" w:styleId="HTMLAdresse">
    <w:name w:val="HTML Address"/>
    <w:basedOn w:val="Standard"/>
    <w:link w:val="HTMLAdresseZchn"/>
    <w:uiPriority w:val="99"/>
    <w:semiHidden/>
    <w:unhideWhenUsed/>
    <w:rsid w:val="00A867D2"/>
    <w:pPr>
      <w:spacing w:after="0" w:line="240" w:lineRule="auto"/>
    </w:pPr>
    <w:rPr>
      <w:i/>
      <w:iCs/>
    </w:rPr>
  </w:style>
  <w:style w:type="character" w:customStyle="1" w:styleId="HTMLAdresseZchn">
    <w:name w:val="HTML Adresse Zchn"/>
    <w:basedOn w:val="Absatz-Standardschriftart"/>
    <w:link w:val="HTMLAdresse"/>
    <w:uiPriority w:val="99"/>
    <w:semiHidden/>
    <w:rsid w:val="00A867D2"/>
    <w:rPr>
      <w:i/>
      <w:iCs/>
      <w:sz w:val="24"/>
    </w:rPr>
  </w:style>
  <w:style w:type="character" w:styleId="HTMLAkronym">
    <w:name w:val="HTML Acronym"/>
    <w:basedOn w:val="Absatz-Standardschriftart"/>
    <w:uiPriority w:val="99"/>
    <w:semiHidden/>
    <w:unhideWhenUsed/>
    <w:rsid w:val="00A867D2"/>
  </w:style>
  <w:style w:type="paragraph" w:styleId="StandardWeb">
    <w:name w:val="Normal (Web)"/>
    <w:basedOn w:val="Standard"/>
    <w:uiPriority w:val="99"/>
    <w:semiHidden/>
    <w:unhideWhenUsed/>
    <w:rsid w:val="00A867D2"/>
    <w:rPr>
      <w:rFonts w:ascii="Times New Roman" w:hAnsi="Times New Roman" w:cs="Times New Roman"/>
      <w:szCs w:val="24"/>
    </w:rPr>
  </w:style>
  <w:style w:type="paragraph" w:styleId="NurText">
    <w:name w:val="Plain Text"/>
    <w:basedOn w:val="Standard"/>
    <w:link w:val="NurTextZchn"/>
    <w:uiPriority w:val="99"/>
    <w:semiHidden/>
    <w:unhideWhenUsed/>
    <w:rsid w:val="00A867D2"/>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A867D2"/>
    <w:rPr>
      <w:rFonts w:ascii="Consolas" w:hAnsi="Consolas" w:cs="Consolas"/>
      <w:sz w:val="21"/>
      <w:szCs w:val="21"/>
    </w:rPr>
  </w:style>
  <w:style w:type="paragraph" w:styleId="Dokumentstruktur">
    <w:name w:val="Document Map"/>
    <w:basedOn w:val="Standard"/>
    <w:link w:val="DokumentstrukturZchn"/>
    <w:uiPriority w:val="99"/>
    <w:semiHidden/>
    <w:unhideWhenUsed/>
    <w:rsid w:val="00A867D2"/>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867D2"/>
    <w:rPr>
      <w:rFonts w:ascii="Segoe UI" w:hAnsi="Segoe UI" w:cs="Segoe UI"/>
      <w:sz w:val="16"/>
      <w:szCs w:val="16"/>
    </w:rPr>
  </w:style>
  <w:style w:type="character" w:styleId="BesuchterHyperlink">
    <w:name w:val="FollowedHyperlink"/>
    <w:basedOn w:val="Absatz-Standardschriftart"/>
    <w:uiPriority w:val="99"/>
    <w:semiHidden/>
    <w:unhideWhenUsed/>
    <w:rsid w:val="00A867D2"/>
    <w:rPr>
      <w:color w:val="954F72" w:themeColor="followedHyperlink"/>
      <w:u w:val="single"/>
    </w:rPr>
  </w:style>
  <w:style w:type="character" w:styleId="Hyperlink">
    <w:name w:val="Hyperlink"/>
    <w:basedOn w:val="Absatz-Standardschriftart"/>
    <w:uiPriority w:val="99"/>
    <w:unhideWhenUsed/>
    <w:rsid w:val="00A867D2"/>
    <w:rPr>
      <w:color w:val="0563C1" w:themeColor="hyperlink"/>
      <w:u w:val="single"/>
    </w:rPr>
  </w:style>
  <w:style w:type="paragraph" w:styleId="Blocktext">
    <w:name w:val="Block Text"/>
    <w:basedOn w:val="Standard"/>
    <w:uiPriority w:val="99"/>
    <w:semiHidden/>
    <w:unhideWhenUsed/>
    <w:rsid w:val="00A867D2"/>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A867D2"/>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867D2"/>
    <w:rPr>
      <w:sz w:val="16"/>
      <w:szCs w:val="16"/>
    </w:rPr>
  </w:style>
  <w:style w:type="paragraph" w:styleId="Textkrper-Einzug2">
    <w:name w:val="Body Text Indent 2"/>
    <w:basedOn w:val="Standard"/>
    <w:link w:val="Textkrper-Einzug2Zchn"/>
    <w:uiPriority w:val="99"/>
    <w:semiHidden/>
    <w:unhideWhenUsed/>
    <w:rsid w:val="00A867D2"/>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867D2"/>
    <w:rPr>
      <w:sz w:val="24"/>
    </w:rPr>
  </w:style>
  <w:style w:type="paragraph" w:styleId="Textkrper3">
    <w:name w:val="Body Text 3"/>
    <w:basedOn w:val="Standard"/>
    <w:link w:val="Textkrper3Zchn"/>
    <w:uiPriority w:val="99"/>
    <w:semiHidden/>
    <w:unhideWhenUsed/>
    <w:rsid w:val="00A867D2"/>
    <w:pPr>
      <w:spacing w:after="120"/>
    </w:pPr>
    <w:rPr>
      <w:sz w:val="16"/>
      <w:szCs w:val="16"/>
    </w:rPr>
  </w:style>
  <w:style w:type="character" w:customStyle="1" w:styleId="Textkrper3Zchn">
    <w:name w:val="Textkörper 3 Zchn"/>
    <w:basedOn w:val="Absatz-Standardschriftart"/>
    <w:link w:val="Textkrper3"/>
    <w:uiPriority w:val="99"/>
    <w:semiHidden/>
    <w:rsid w:val="00A867D2"/>
    <w:rPr>
      <w:sz w:val="16"/>
      <w:szCs w:val="16"/>
    </w:rPr>
  </w:style>
  <w:style w:type="paragraph" w:styleId="Textkrper2">
    <w:name w:val="Body Text 2"/>
    <w:basedOn w:val="Standard"/>
    <w:link w:val="Textkrper2Zchn"/>
    <w:uiPriority w:val="99"/>
    <w:semiHidden/>
    <w:unhideWhenUsed/>
    <w:rsid w:val="00A867D2"/>
    <w:pPr>
      <w:spacing w:after="120" w:line="480" w:lineRule="auto"/>
    </w:pPr>
  </w:style>
  <w:style w:type="character" w:customStyle="1" w:styleId="Textkrper2Zchn">
    <w:name w:val="Textkörper 2 Zchn"/>
    <w:basedOn w:val="Absatz-Standardschriftart"/>
    <w:link w:val="Textkrper2"/>
    <w:uiPriority w:val="99"/>
    <w:semiHidden/>
    <w:rsid w:val="00A867D2"/>
    <w:rPr>
      <w:sz w:val="24"/>
    </w:rPr>
  </w:style>
  <w:style w:type="paragraph" w:styleId="Fu-Endnotenberschrift">
    <w:name w:val="Note Heading"/>
    <w:basedOn w:val="Standard"/>
    <w:next w:val="Standard"/>
    <w:link w:val="Fu-EndnotenberschriftZchn"/>
    <w:uiPriority w:val="99"/>
    <w:semiHidden/>
    <w:unhideWhenUsed/>
    <w:rsid w:val="00A867D2"/>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867D2"/>
    <w:rPr>
      <w:sz w:val="24"/>
    </w:rPr>
  </w:style>
  <w:style w:type="paragraph" w:styleId="Textkrper-Zeileneinzug">
    <w:name w:val="Body Text Indent"/>
    <w:basedOn w:val="Standard"/>
    <w:link w:val="Textkrper-ZeileneinzugZchn"/>
    <w:uiPriority w:val="99"/>
    <w:semiHidden/>
    <w:unhideWhenUsed/>
    <w:rsid w:val="00A867D2"/>
    <w:pPr>
      <w:spacing w:after="120"/>
      <w:ind w:left="283"/>
    </w:pPr>
  </w:style>
  <w:style w:type="character" w:customStyle="1" w:styleId="Textkrper-ZeileneinzugZchn">
    <w:name w:val="Textkörper-Zeileneinzug Zchn"/>
    <w:basedOn w:val="Absatz-Standardschriftart"/>
    <w:link w:val="Textkrper-Zeileneinzug"/>
    <w:uiPriority w:val="99"/>
    <w:semiHidden/>
    <w:rsid w:val="00A867D2"/>
    <w:rPr>
      <w:sz w:val="24"/>
    </w:rPr>
  </w:style>
  <w:style w:type="paragraph" w:styleId="Textkrper-Erstzeileneinzug2">
    <w:name w:val="Body Text First Indent 2"/>
    <w:basedOn w:val="Textkrper-Zeileneinzug"/>
    <w:link w:val="Textkrper-Erstzeileneinzug2Zchn"/>
    <w:uiPriority w:val="99"/>
    <w:semiHidden/>
    <w:unhideWhenUsed/>
    <w:rsid w:val="00A867D2"/>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867D2"/>
    <w:rPr>
      <w:sz w:val="24"/>
    </w:rPr>
  </w:style>
  <w:style w:type="paragraph" w:styleId="Textkrper-Erstzeileneinzug">
    <w:name w:val="Body Text First Indent"/>
    <w:basedOn w:val="Textkrper"/>
    <w:link w:val="Textkrper-ErstzeileneinzugZchn"/>
    <w:uiPriority w:val="99"/>
    <w:semiHidden/>
    <w:unhideWhenUsed/>
    <w:rsid w:val="00A867D2"/>
    <w:pPr>
      <w:tabs>
        <w:tab w:val="clear" w:pos="1620"/>
      </w:tabs>
      <w:autoSpaceDE/>
      <w:autoSpaceDN/>
      <w:adjustRightInd/>
      <w:spacing w:after="160" w:line="360" w:lineRule="auto"/>
      <w:ind w:firstLine="360"/>
    </w:pPr>
    <w:rPr>
      <w:rFonts w:asciiTheme="minorHAnsi" w:eastAsiaTheme="minorHAnsi" w:hAnsiTheme="minorHAnsi" w:cstheme="minorBidi"/>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A867D2"/>
    <w:rPr>
      <w:rFonts w:ascii="Arial" w:eastAsia="Times New Roman" w:hAnsi="Arial" w:cs="Arial"/>
      <w:sz w:val="24"/>
      <w:szCs w:val="24"/>
      <w:lang w:eastAsia="de-DE"/>
    </w:rPr>
  </w:style>
  <w:style w:type="paragraph" w:styleId="Datum">
    <w:name w:val="Date"/>
    <w:basedOn w:val="Standard"/>
    <w:next w:val="Standard"/>
    <w:link w:val="DatumZchn"/>
    <w:uiPriority w:val="99"/>
    <w:semiHidden/>
    <w:unhideWhenUsed/>
    <w:rsid w:val="00A867D2"/>
  </w:style>
  <w:style w:type="character" w:customStyle="1" w:styleId="DatumZchn">
    <w:name w:val="Datum Zchn"/>
    <w:basedOn w:val="Absatz-Standardschriftart"/>
    <w:link w:val="Datum"/>
    <w:uiPriority w:val="99"/>
    <w:semiHidden/>
    <w:rsid w:val="00A867D2"/>
    <w:rPr>
      <w:sz w:val="24"/>
    </w:rPr>
  </w:style>
  <w:style w:type="paragraph" w:styleId="Anrede">
    <w:name w:val="Salutation"/>
    <w:basedOn w:val="Standard"/>
    <w:next w:val="Standard"/>
    <w:link w:val="AnredeZchn"/>
    <w:uiPriority w:val="99"/>
    <w:semiHidden/>
    <w:unhideWhenUsed/>
    <w:rsid w:val="00A867D2"/>
  </w:style>
  <w:style w:type="character" w:customStyle="1" w:styleId="AnredeZchn">
    <w:name w:val="Anrede Zchn"/>
    <w:basedOn w:val="Absatz-Standardschriftart"/>
    <w:link w:val="Anrede"/>
    <w:uiPriority w:val="99"/>
    <w:semiHidden/>
    <w:rsid w:val="00A867D2"/>
    <w:rPr>
      <w:sz w:val="24"/>
    </w:rPr>
  </w:style>
  <w:style w:type="paragraph" w:styleId="Nachrichtenkopf">
    <w:name w:val="Message Header"/>
    <w:basedOn w:val="Standard"/>
    <w:link w:val="NachrichtenkopfZchn"/>
    <w:uiPriority w:val="99"/>
    <w:semiHidden/>
    <w:unhideWhenUsed/>
    <w:rsid w:val="00A867D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A867D2"/>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867D2"/>
    <w:pPr>
      <w:spacing w:after="120"/>
      <w:ind w:left="1415"/>
      <w:contextualSpacing/>
    </w:pPr>
  </w:style>
  <w:style w:type="paragraph" w:styleId="Listenfortsetzung4">
    <w:name w:val="List Continue 4"/>
    <w:basedOn w:val="Standard"/>
    <w:uiPriority w:val="99"/>
    <w:semiHidden/>
    <w:unhideWhenUsed/>
    <w:rsid w:val="00A867D2"/>
    <w:pPr>
      <w:spacing w:after="120"/>
      <w:ind w:left="1132"/>
      <w:contextualSpacing/>
    </w:pPr>
  </w:style>
  <w:style w:type="paragraph" w:styleId="Listenfortsetzung3">
    <w:name w:val="List Continue 3"/>
    <w:basedOn w:val="Standard"/>
    <w:uiPriority w:val="99"/>
    <w:semiHidden/>
    <w:unhideWhenUsed/>
    <w:rsid w:val="00A867D2"/>
    <w:pPr>
      <w:spacing w:after="120"/>
      <w:ind w:left="849"/>
      <w:contextualSpacing/>
    </w:pPr>
  </w:style>
  <w:style w:type="paragraph" w:styleId="Listenfortsetzung2">
    <w:name w:val="List Continue 2"/>
    <w:basedOn w:val="Standard"/>
    <w:uiPriority w:val="99"/>
    <w:semiHidden/>
    <w:unhideWhenUsed/>
    <w:rsid w:val="00A867D2"/>
    <w:pPr>
      <w:spacing w:after="120"/>
      <w:ind w:left="566"/>
      <w:contextualSpacing/>
    </w:pPr>
  </w:style>
  <w:style w:type="paragraph" w:styleId="Listenfortsetzung">
    <w:name w:val="List Continue"/>
    <w:basedOn w:val="Standard"/>
    <w:uiPriority w:val="99"/>
    <w:semiHidden/>
    <w:unhideWhenUsed/>
    <w:rsid w:val="00A867D2"/>
    <w:pPr>
      <w:spacing w:after="120"/>
      <w:ind w:left="283"/>
      <w:contextualSpacing/>
    </w:pPr>
  </w:style>
  <w:style w:type="paragraph" w:styleId="Unterschrift">
    <w:name w:val="Signature"/>
    <w:basedOn w:val="Standard"/>
    <w:link w:val="UnterschriftZchn"/>
    <w:uiPriority w:val="99"/>
    <w:semiHidden/>
    <w:unhideWhenUsed/>
    <w:rsid w:val="00A867D2"/>
    <w:pPr>
      <w:spacing w:after="0" w:line="240" w:lineRule="auto"/>
      <w:ind w:left="4252"/>
    </w:pPr>
  </w:style>
  <w:style w:type="character" w:customStyle="1" w:styleId="UnterschriftZchn">
    <w:name w:val="Unterschrift Zchn"/>
    <w:basedOn w:val="Absatz-Standardschriftart"/>
    <w:link w:val="Unterschrift"/>
    <w:uiPriority w:val="99"/>
    <w:semiHidden/>
    <w:rsid w:val="00A867D2"/>
    <w:rPr>
      <w:sz w:val="24"/>
    </w:rPr>
  </w:style>
  <w:style w:type="paragraph" w:styleId="Gruformel">
    <w:name w:val="Closing"/>
    <w:basedOn w:val="Standard"/>
    <w:link w:val="GruformelZchn"/>
    <w:uiPriority w:val="99"/>
    <w:semiHidden/>
    <w:unhideWhenUsed/>
    <w:rsid w:val="00A867D2"/>
    <w:pPr>
      <w:spacing w:after="0" w:line="240" w:lineRule="auto"/>
      <w:ind w:left="4252"/>
    </w:pPr>
  </w:style>
  <w:style w:type="character" w:customStyle="1" w:styleId="GruformelZchn">
    <w:name w:val="Grußformel Zchn"/>
    <w:basedOn w:val="Absatz-Standardschriftart"/>
    <w:link w:val="Gruformel"/>
    <w:uiPriority w:val="99"/>
    <w:semiHidden/>
    <w:rsid w:val="00A867D2"/>
    <w:rPr>
      <w:sz w:val="24"/>
    </w:rPr>
  </w:style>
  <w:style w:type="paragraph" w:styleId="Listennummer5">
    <w:name w:val="List Number 5"/>
    <w:basedOn w:val="Standard"/>
    <w:uiPriority w:val="99"/>
    <w:semiHidden/>
    <w:unhideWhenUsed/>
    <w:rsid w:val="00A867D2"/>
    <w:pPr>
      <w:numPr>
        <w:numId w:val="8"/>
      </w:numPr>
      <w:contextualSpacing/>
    </w:pPr>
  </w:style>
  <w:style w:type="paragraph" w:styleId="Listennummer4">
    <w:name w:val="List Number 4"/>
    <w:basedOn w:val="Standard"/>
    <w:uiPriority w:val="99"/>
    <w:semiHidden/>
    <w:unhideWhenUsed/>
    <w:rsid w:val="00A867D2"/>
    <w:pPr>
      <w:numPr>
        <w:numId w:val="9"/>
      </w:numPr>
      <w:contextualSpacing/>
    </w:pPr>
  </w:style>
  <w:style w:type="paragraph" w:styleId="Listennummer3">
    <w:name w:val="List Number 3"/>
    <w:basedOn w:val="Standard"/>
    <w:uiPriority w:val="99"/>
    <w:semiHidden/>
    <w:unhideWhenUsed/>
    <w:rsid w:val="00A867D2"/>
    <w:pPr>
      <w:numPr>
        <w:numId w:val="10"/>
      </w:numPr>
      <w:contextualSpacing/>
    </w:pPr>
  </w:style>
  <w:style w:type="paragraph" w:styleId="Listennummer2">
    <w:name w:val="List Number 2"/>
    <w:basedOn w:val="Standard"/>
    <w:uiPriority w:val="99"/>
    <w:semiHidden/>
    <w:unhideWhenUsed/>
    <w:rsid w:val="00A867D2"/>
    <w:pPr>
      <w:numPr>
        <w:numId w:val="11"/>
      </w:numPr>
      <w:contextualSpacing/>
    </w:pPr>
  </w:style>
  <w:style w:type="paragraph" w:styleId="Aufzhlungszeichen5">
    <w:name w:val="List Bullet 5"/>
    <w:basedOn w:val="Standard"/>
    <w:uiPriority w:val="99"/>
    <w:semiHidden/>
    <w:unhideWhenUsed/>
    <w:rsid w:val="00A867D2"/>
    <w:pPr>
      <w:numPr>
        <w:numId w:val="12"/>
      </w:numPr>
      <w:contextualSpacing/>
    </w:pPr>
  </w:style>
  <w:style w:type="paragraph" w:styleId="Aufzhlungszeichen4">
    <w:name w:val="List Bullet 4"/>
    <w:basedOn w:val="Standard"/>
    <w:uiPriority w:val="99"/>
    <w:semiHidden/>
    <w:unhideWhenUsed/>
    <w:rsid w:val="00A867D2"/>
    <w:pPr>
      <w:numPr>
        <w:numId w:val="13"/>
      </w:numPr>
      <w:contextualSpacing/>
    </w:pPr>
  </w:style>
  <w:style w:type="paragraph" w:styleId="Aufzhlungszeichen3">
    <w:name w:val="List Bullet 3"/>
    <w:basedOn w:val="Standard"/>
    <w:uiPriority w:val="99"/>
    <w:semiHidden/>
    <w:unhideWhenUsed/>
    <w:rsid w:val="00A867D2"/>
    <w:pPr>
      <w:numPr>
        <w:numId w:val="14"/>
      </w:numPr>
      <w:contextualSpacing/>
    </w:pPr>
  </w:style>
  <w:style w:type="paragraph" w:styleId="Aufzhlungszeichen2">
    <w:name w:val="List Bullet 2"/>
    <w:basedOn w:val="Standard"/>
    <w:uiPriority w:val="99"/>
    <w:semiHidden/>
    <w:unhideWhenUsed/>
    <w:rsid w:val="00A867D2"/>
    <w:pPr>
      <w:numPr>
        <w:numId w:val="15"/>
      </w:numPr>
      <w:contextualSpacing/>
    </w:pPr>
  </w:style>
  <w:style w:type="paragraph" w:styleId="Liste5">
    <w:name w:val="List 5"/>
    <w:basedOn w:val="Standard"/>
    <w:uiPriority w:val="99"/>
    <w:semiHidden/>
    <w:unhideWhenUsed/>
    <w:rsid w:val="00A867D2"/>
    <w:pPr>
      <w:ind w:left="1415" w:hanging="283"/>
      <w:contextualSpacing/>
    </w:pPr>
  </w:style>
  <w:style w:type="paragraph" w:styleId="Liste4">
    <w:name w:val="List 4"/>
    <w:basedOn w:val="Standard"/>
    <w:uiPriority w:val="99"/>
    <w:semiHidden/>
    <w:unhideWhenUsed/>
    <w:rsid w:val="00A867D2"/>
    <w:pPr>
      <w:ind w:left="1132" w:hanging="283"/>
      <w:contextualSpacing/>
    </w:pPr>
  </w:style>
  <w:style w:type="paragraph" w:styleId="Liste3">
    <w:name w:val="List 3"/>
    <w:basedOn w:val="Standard"/>
    <w:uiPriority w:val="99"/>
    <w:semiHidden/>
    <w:unhideWhenUsed/>
    <w:rsid w:val="00A867D2"/>
    <w:pPr>
      <w:ind w:left="849" w:hanging="283"/>
      <w:contextualSpacing/>
    </w:pPr>
  </w:style>
  <w:style w:type="paragraph" w:styleId="Liste2">
    <w:name w:val="List 2"/>
    <w:basedOn w:val="Standard"/>
    <w:uiPriority w:val="99"/>
    <w:semiHidden/>
    <w:unhideWhenUsed/>
    <w:rsid w:val="00A867D2"/>
    <w:pPr>
      <w:ind w:left="566" w:hanging="283"/>
      <w:contextualSpacing/>
    </w:pPr>
  </w:style>
  <w:style w:type="paragraph" w:styleId="Listennummer">
    <w:name w:val="List Number"/>
    <w:basedOn w:val="Standard"/>
    <w:uiPriority w:val="99"/>
    <w:semiHidden/>
    <w:unhideWhenUsed/>
    <w:rsid w:val="00A867D2"/>
    <w:pPr>
      <w:numPr>
        <w:numId w:val="16"/>
      </w:numPr>
      <w:contextualSpacing/>
    </w:pPr>
  </w:style>
  <w:style w:type="paragraph" w:styleId="Aufzhlungszeichen">
    <w:name w:val="List Bullet"/>
    <w:basedOn w:val="Standard"/>
    <w:uiPriority w:val="99"/>
    <w:semiHidden/>
    <w:unhideWhenUsed/>
    <w:rsid w:val="00A867D2"/>
    <w:pPr>
      <w:numPr>
        <w:numId w:val="17"/>
      </w:numPr>
      <w:contextualSpacing/>
    </w:pPr>
  </w:style>
  <w:style w:type="paragraph" w:styleId="Liste">
    <w:name w:val="List"/>
    <w:basedOn w:val="Standard"/>
    <w:uiPriority w:val="99"/>
    <w:semiHidden/>
    <w:unhideWhenUsed/>
    <w:rsid w:val="00A867D2"/>
    <w:pPr>
      <w:ind w:left="283" w:hanging="283"/>
      <w:contextualSpacing/>
    </w:pPr>
  </w:style>
  <w:style w:type="paragraph" w:styleId="RGV-berschrift">
    <w:name w:val="toa heading"/>
    <w:basedOn w:val="Standard"/>
    <w:next w:val="Standard"/>
    <w:uiPriority w:val="99"/>
    <w:semiHidden/>
    <w:unhideWhenUsed/>
    <w:rsid w:val="00A867D2"/>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A867D2"/>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A867D2"/>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A867D2"/>
    <w:pPr>
      <w:spacing w:after="0"/>
      <w:ind w:left="240" w:hanging="240"/>
    </w:pPr>
  </w:style>
  <w:style w:type="paragraph" w:styleId="Endnotentext">
    <w:name w:val="endnote text"/>
    <w:basedOn w:val="Standard"/>
    <w:link w:val="EndnotentextZchn"/>
    <w:uiPriority w:val="99"/>
    <w:semiHidden/>
    <w:unhideWhenUsed/>
    <w:rsid w:val="00A867D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867D2"/>
    <w:rPr>
      <w:sz w:val="20"/>
      <w:szCs w:val="20"/>
    </w:rPr>
  </w:style>
  <w:style w:type="character" w:styleId="Endnotenzeichen">
    <w:name w:val="endnote reference"/>
    <w:basedOn w:val="Absatz-Standardschriftart"/>
    <w:uiPriority w:val="99"/>
    <w:semiHidden/>
    <w:unhideWhenUsed/>
    <w:rsid w:val="00A867D2"/>
    <w:rPr>
      <w:vertAlign w:val="superscript"/>
    </w:rPr>
  </w:style>
  <w:style w:type="character" w:styleId="Seitenzahl">
    <w:name w:val="page number"/>
    <w:basedOn w:val="Absatz-Standardschriftart"/>
    <w:uiPriority w:val="99"/>
    <w:semiHidden/>
    <w:unhideWhenUsed/>
    <w:rsid w:val="00A867D2"/>
  </w:style>
  <w:style w:type="character" w:styleId="Zeilennummer">
    <w:name w:val="line number"/>
    <w:basedOn w:val="Absatz-Standardschriftart"/>
    <w:uiPriority w:val="99"/>
    <w:semiHidden/>
    <w:unhideWhenUsed/>
    <w:rsid w:val="00A867D2"/>
  </w:style>
  <w:style w:type="character" w:styleId="Funotenzeichen">
    <w:name w:val="footnote reference"/>
    <w:basedOn w:val="Absatz-Standardschriftart"/>
    <w:uiPriority w:val="99"/>
    <w:semiHidden/>
    <w:unhideWhenUsed/>
    <w:rsid w:val="00A867D2"/>
    <w:rPr>
      <w:vertAlign w:val="superscript"/>
    </w:rPr>
  </w:style>
  <w:style w:type="paragraph" w:styleId="Umschlagabsenderadresse">
    <w:name w:val="envelope return"/>
    <w:basedOn w:val="Standard"/>
    <w:uiPriority w:val="99"/>
    <w:semiHidden/>
    <w:unhideWhenUsed/>
    <w:rsid w:val="00A867D2"/>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867D2"/>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A867D2"/>
    <w:pPr>
      <w:spacing w:after="0"/>
    </w:pPr>
  </w:style>
  <w:style w:type="paragraph" w:styleId="Index1">
    <w:name w:val="index 1"/>
    <w:basedOn w:val="Standard"/>
    <w:next w:val="Standard"/>
    <w:autoRedefine/>
    <w:uiPriority w:val="99"/>
    <w:semiHidden/>
    <w:unhideWhenUsed/>
    <w:rsid w:val="00A867D2"/>
    <w:pPr>
      <w:spacing w:after="0" w:line="240" w:lineRule="auto"/>
      <w:ind w:left="240" w:hanging="240"/>
    </w:pPr>
  </w:style>
  <w:style w:type="paragraph" w:styleId="Indexberschrift">
    <w:name w:val="index heading"/>
    <w:basedOn w:val="Standard"/>
    <w:next w:val="Index1"/>
    <w:uiPriority w:val="99"/>
    <w:semiHidden/>
    <w:unhideWhenUsed/>
    <w:rsid w:val="00A867D2"/>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A867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867D2"/>
    <w:rPr>
      <w:sz w:val="20"/>
      <w:szCs w:val="20"/>
    </w:rPr>
  </w:style>
  <w:style w:type="paragraph" w:styleId="Standardeinzug">
    <w:name w:val="Normal Indent"/>
    <w:basedOn w:val="Standard"/>
    <w:uiPriority w:val="99"/>
    <w:semiHidden/>
    <w:unhideWhenUsed/>
    <w:rsid w:val="00A867D2"/>
    <w:pPr>
      <w:ind w:left="708"/>
    </w:pPr>
  </w:style>
  <w:style w:type="paragraph" w:styleId="Verzeichnis9">
    <w:name w:val="toc 9"/>
    <w:basedOn w:val="Standard"/>
    <w:next w:val="Standard"/>
    <w:autoRedefine/>
    <w:uiPriority w:val="39"/>
    <w:semiHidden/>
    <w:unhideWhenUsed/>
    <w:rsid w:val="00A867D2"/>
    <w:pPr>
      <w:spacing w:after="100"/>
      <w:ind w:left="1920"/>
    </w:pPr>
  </w:style>
  <w:style w:type="paragraph" w:styleId="Verzeichnis8">
    <w:name w:val="toc 8"/>
    <w:basedOn w:val="Standard"/>
    <w:next w:val="Standard"/>
    <w:autoRedefine/>
    <w:uiPriority w:val="39"/>
    <w:semiHidden/>
    <w:unhideWhenUsed/>
    <w:rsid w:val="00A867D2"/>
    <w:pPr>
      <w:spacing w:after="100"/>
      <w:ind w:left="1680"/>
    </w:pPr>
  </w:style>
  <w:style w:type="paragraph" w:styleId="Verzeichnis7">
    <w:name w:val="toc 7"/>
    <w:basedOn w:val="Standard"/>
    <w:next w:val="Standard"/>
    <w:autoRedefine/>
    <w:uiPriority w:val="39"/>
    <w:semiHidden/>
    <w:unhideWhenUsed/>
    <w:rsid w:val="00A867D2"/>
    <w:pPr>
      <w:spacing w:after="100"/>
      <w:ind w:left="1440"/>
    </w:pPr>
  </w:style>
  <w:style w:type="paragraph" w:styleId="Verzeichnis6">
    <w:name w:val="toc 6"/>
    <w:basedOn w:val="Standard"/>
    <w:next w:val="Standard"/>
    <w:autoRedefine/>
    <w:uiPriority w:val="39"/>
    <w:semiHidden/>
    <w:unhideWhenUsed/>
    <w:rsid w:val="00A867D2"/>
    <w:pPr>
      <w:spacing w:after="100"/>
      <w:ind w:left="1200"/>
    </w:pPr>
  </w:style>
  <w:style w:type="paragraph" w:styleId="Verzeichnis5">
    <w:name w:val="toc 5"/>
    <w:basedOn w:val="Standard"/>
    <w:next w:val="Standard"/>
    <w:autoRedefine/>
    <w:uiPriority w:val="39"/>
    <w:semiHidden/>
    <w:unhideWhenUsed/>
    <w:rsid w:val="00A867D2"/>
    <w:pPr>
      <w:spacing w:after="100"/>
      <w:ind w:left="960"/>
    </w:pPr>
  </w:style>
  <w:style w:type="paragraph" w:styleId="Verzeichnis4">
    <w:name w:val="toc 4"/>
    <w:basedOn w:val="Standard"/>
    <w:next w:val="Standard"/>
    <w:autoRedefine/>
    <w:uiPriority w:val="39"/>
    <w:semiHidden/>
    <w:unhideWhenUsed/>
    <w:rsid w:val="00A867D2"/>
    <w:pPr>
      <w:spacing w:after="100"/>
      <w:ind w:left="720"/>
    </w:pPr>
  </w:style>
  <w:style w:type="paragraph" w:styleId="Verzeichnis3">
    <w:name w:val="toc 3"/>
    <w:basedOn w:val="Standard"/>
    <w:next w:val="Standard"/>
    <w:autoRedefine/>
    <w:uiPriority w:val="39"/>
    <w:unhideWhenUsed/>
    <w:rsid w:val="00A867D2"/>
    <w:pPr>
      <w:spacing w:after="100"/>
      <w:ind w:left="480"/>
    </w:pPr>
  </w:style>
  <w:style w:type="paragraph" w:styleId="Verzeichnis2">
    <w:name w:val="toc 2"/>
    <w:basedOn w:val="Standard"/>
    <w:next w:val="Standard"/>
    <w:autoRedefine/>
    <w:uiPriority w:val="39"/>
    <w:unhideWhenUsed/>
    <w:rsid w:val="00A867D2"/>
    <w:pPr>
      <w:spacing w:after="100"/>
      <w:ind w:left="240"/>
    </w:pPr>
  </w:style>
  <w:style w:type="paragraph" w:styleId="Verzeichnis1">
    <w:name w:val="toc 1"/>
    <w:basedOn w:val="Standard"/>
    <w:next w:val="Standard"/>
    <w:autoRedefine/>
    <w:uiPriority w:val="39"/>
    <w:unhideWhenUsed/>
    <w:rsid w:val="00A867D2"/>
    <w:pPr>
      <w:spacing w:after="100"/>
    </w:pPr>
  </w:style>
  <w:style w:type="paragraph" w:styleId="Index9">
    <w:name w:val="index 9"/>
    <w:basedOn w:val="Standard"/>
    <w:next w:val="Standard"/>
    <w:autoRedefine/>
    <w:uiPriority w:val="99"/>
    <w:semiHidden/>
    <w:unhideWhenUsed/>
    <w:rsid w:val="00A867D2"/>
    <w:pPr>
      <w:spacing w:after="0" w:line="240" w:lineRule="auto"/>
      <w:ind w:left="2160" w:hanging="240"/>
    </w:pPr>
  </w:style>
  <w:style w:type="paragraph" w:styleId="Index8">
    <w:name w:val="index 8"/>
    <w:basedOn w:val="Standard"/>
    <w:next w:val="Standard"/>
    <w:autoRedefine/>
    <w:uiPriority w:val="99"/>
    <w:semiHidden/>
    <w:unhideWhenUsed/>
    <w:rsid w:val="00A867D2"/>
    <w:pPr>
      <w:spacing w:after="0" w:line="240" w:lineRule="auto"/>
      <w:ind w:left="1920" w:hanging="240"/>
    </w:pPr>
  </w:style>
  <w:style w:type="paragraph" w:styleId="Index7">
    <w:name w:val="index 7"/>
    <w:basedOn w:val="Standard"/>
    <w:next w:val="Standard"/>
    <w:autoRedefine/>
    <w:uiPriority w:val="99"/>
    <w:semiHidden/>
    <w:unhideWhenUsed/>
    <w:rsid w:val="00A867D2"/>
    <w:pPr>
      <w:spacing w:after="0" w:line="240" w:lineRule="auto"/>
      <w:ind w:left="1680" w:hanging="240"/>
    </w:pPr>
  </w:style>
  <w:style w:type="paragraph" w:styleId="Index6">
    <w:name w:val="index 6"/>
    <w:basedOn w:val="Standard"/>
    <w:next w:val="Standard"/>
    <w:autoRedefine/>
    <w:uiPriority w:val="99"/>
    <w:semiHidden/>
    <w:unhideWhenUsed/>
    <w:rsid w:val="00A867D2"/>
    <w:pPr>
      <w:spacing w:after="0" w:line="240" w:lineRule="auto"/>
      <w:ind w:left="1440" w:hanging="240"/>
    </w:pPr>
  </w:style>
  <w:style w:type="paragraph" w:styleId="Index5">
    <w:name w:val="index 5"/>
    <w:basedOn w:val="Standard"/>
    <w:next w:val="Standard"/>
    <w:autoRedefine/>
    <w:uiPriority w:val="99"/>
    <w:semiHidden/>
    <w:unhideWhenUsed/>
    <w:rsid w:val="00A867D2"/>
    <w:pPr>
      <w:spacing w:after="0" w:line="240" w:lineRule="auto"/>
      <w:ind w:left="1200" w:hanging="240"/>
    </w:pPr>
  </w:style>
  <w:style w:type="paragraph" w:styleId="Index4">
    <w:name w:val="index 4"/>
    <w:basedOn w:val="Standard"/>
    <w:next w:val="Standard"/>
    <w:autoRedefine/>
    <w:uiPriority w:val="99"/>
    <w:semiHidden/>
    <w:unhideWhenUsed/>
    <w:rsid w:val="00A867D2"/>
    <w:pPr>
      <w:spacing w:after="0" w:line="240" w:lineRule="auto"/>
      <w:ind w:left="960" w:hanging="240"/>
    </w:pPr>
  </w:style>
  <w:style w:type="paragraph" w:styleId="Index3">
    <w:name w:val="index 3"/>
    <w:basedOn w:val="Standard"/>
    <w:next w:val="Standard"/>
    <w:autoRedefine/>
    <w:uiPriority w:val="99"/>
    <w:semiHidden/>
    <w:unhideWhenUsed/>
    <w:rsid w:val="00A867D2"/>
    <w:pPr>
      <w:spacing w:after="0" w:line="240" w:lineRule="auto"/>
      <w:ind w:left="720" w:hanging="240"/>
    </w:pPr>
  </w:style>
  <w:style w:type="paragraph" w:styleId="Index2">
    <w:name w:val="index 2"/>
    <w:basedOn w:val="Standard"/>
    <w:next w:val="Standard"/>
    <w:autoRedefine/>
    <w:uiPriority w:val="99"/>
    <w:semiHidden/>
    <w:unhideWhenUsed/>
    <w:rsid w:val="00A867D2"/>
    <w:pPr>
      <w:spacing w:after="0" w:line="240" w:lineRule="auto"/>
      <w:ind w:left="480" w:hanging="240"/>
    </w:pPr>
  </w:style>
  <w:style w:type="paragraph" w:customStyle="1" w:styleId="HeadingPreamble">
    <w:name w:val="Heading Preamble"/>
    <w:basedOn w:val="Standard"/>
    <w:link w:val="HeadingPreambleZchn"/>
    <w:qFormat/>
    <w:rsid w:val="0075357F"/>
    <w:pPr>
      <w:ind w:left="431" w:hanging="431"/>
    </w:pPr>
    <w:rPr>
      <w:b/>
      <w:sz w:val="28"/>
      <w:lang w:val="en-US"/>
    </w:rPr>
  </w:style>
  <w:style w:type="paragraph" w:customStyle="1" w:styleId="HeaderLine">
    <w:name w:val="Header Line"/>
    <w:link w:val="HeaderLineZchn"/>
    <w:qFormat/>
    <w:rsid w:val="00067861"/>
    <w:pPr>
      <w:spacing w:after="0" w:line="240" w:lineRule="auto"/>
    </w:pPr>
    <w:rPr>
      <w:rFonts w:asciiTheme="majorHAnsi" w:hAnsiTheme="majorHAnsi" w:cs="Times New Roman"/>
      <w:i/>
      <w:szCs w:val="24"/>
    </w:rPr>
  </w:style>
  <w:style w:type="character" w:customStyle="1" w:styleId="HeadingPreambleZchn">
    <w:name w:val="Heading Preamble Zchn"/>
    <w:basedOn w:val="Absatz-Standardschriftart"/>
    <w:link w:val="HeadingPreamble"/>
    <w:rsid w:val="0075357F"/>
    <w:rPr>
      <w:b/>
      <w:sz w:val="28"/>
      <w:lang w:val="en-US"/>
    </w:rPr>
  </w:style>
  <w:style w:type="character" w:customStyle="1" w:styleId="HeaderLineZchn">
    <w:name w:val="Header Line Zchn"/>
    <w:basedOn w:val="Absatz-Standardschriftart"/>
    <w:link w:val="HeaderLine"/>
    <w:rsid w:val="00067861"/>
    <w:rPr>
      <w:rFonts w:asciiTheme="majorHAnsi" w:hAnsiTheme="majorHAnsi" w:cs="Times New Roman"/>
      <w:i/>
      <w:szCs w:val="24"/>
    </w:rPr>
  </w:style>
  <w:style w:type="paragraph" w:customStyle="1" w:styleId="TitleMatterGrade">
    <w:name w:val="Title Matter Grade"/>
    <w:basedOn w:val="TitleMatter1"/>
    <w:qFormat/>
    <w:rsid w:val="00FD3A23"/>
    <w:rPr>
      <w:caps/>
      <w:lang w:val="en-US"/>
    </w:rPr>
  </w:style>
  <w:style w:type="paragraph" w:customStyle="1" w:styleId="TitleMatterName">
    <w:name w:val="Title Matter Name"/>
    <w:basedOn w:val="TitleMatter1"/>
    <w:qFormat/>
    <w:rsid w:val="00FD3A23"/>
    <w:rPr>
      <w:b/>
      <w:lang w:val="en-US"/>
    </w:rPr>
  </w:style>
  <w:style w:type="paragraph" w:customStyle="1" w:styleId="PageNumber1">
    <w:name w:val="Page Number1"/>
    <w:basedOn w:val="HeaderLine"/>
    <w:link w:val="PageNumberZchn"/>
    <w:qFormat/>
    <w:rsid w:val="00DB1E9F"/>
    <w:pPr>
      <w:jc w:val="right"/>
    </w:pPr>
    <w:rPr>
      <w:b/>
      <w:i w:val="0"/>
    </w:rPr>
  </w:style>
  <w:style w:type="character" w:customStyle="1" w:styleId="PageNumberZchn">
    <w:name w:val="Page Number Zchn"/>
    <w:basedOn w:val="HeaderLineZchn"/>
    <w:link w:val="PageNumber1"/>
    <w:rsid w:val="00DB1E9F"/>
    <w:rPr>
      <w:rFonts w:asciiTheme="majorHAnsi" w:hAnsiTheme="majorHAnsi" w:cs="Times New Roman"/>
      <w:b/>
      <w:i w:val="0"/>
      <w:szCs w:val="24"/>
    </w:rPr>
  </w:style>
  <w:style w:type="paragraph" w:styleId="Kopfzeile">
    <w:name w:val="header"/>
    <w:basedOn w:val="Standard"/>
    <w:link w:val="KopfzeileZchn"/>
    <w:uiPriority w:val="99"/>
    <w:unhideWhenUsed/>
    <w:rsid w:val="00DE46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4606"/>
    <w:rPr>
      <w:sz w:val="24"/>
    </w:rPr>
  </w:style>
  <w:style w:type="paragraph" w:styleId="Fuzeile">
    <w:name w:val="footer"/>
    <w:basedOn w:val="Standard"/>
    <w:link w:val="FuzeileZchn"/>
    <w:uiPriority w:val="99"/>
    <w:unhideWhenUsed/>
    <w:rsid w:val="00DE46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4606"/>
    <w:rPr>
      <w:sz w:val="24"/>
    </w:rPr>
  </w:style>
  <w:style w:type="paragraph" w:styleId="Kommentartext">
    <w:name w:val="annotation text"/>
    <w:basedOn w:val="Standard"/>
    <w:link w:val="KommentartextZchn"/>
    <w:uiPriority w:val="99"/>
    <w:semiHidden/>
    <w:unhideWhenUsed/>
    <w:rsid w:val="003D5B4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D5B43"/>
    <w:rPr>
      <w:sz w:val="20"/>
      <w:szCs w:val="20"/>
    </w:rPr>
  </w:style>
  <w:style w:type="paragraph" w:styleId="Beschriftung">
    <w:name w:val="caption"/>
    <w:basedOn w:val="Standard"/>
    <w:next w:val="Standard"/>
    <w:uiPriority w:val="35"/>
    <w:unhideWhenUsed/>
    <w:qFormat/>
    <w:rsid w:val="001626DC"/>
    <w:pPr>
      <w:spacing w:after="200" w:line="240" w:lineRule="auto"/>
    </w:pPr>
    <w:rPr>
      <w:i/>
      <w:iCs/>
      <w:color w:val="44546A" w:themeColor="text2"/>
      <w:sz w:val="18"/>
      <w:szCs w:val="18"/>
    </w:rPr>
  </w:style>
  <w:style w:type="paragraph" w:customStyle="1" w:styleId="EquationNumber">
    <w:name w:val="Equation Number"/>
    <w:basedOn w:val="Standard"/>
    <w:link w:val="EquationNumberZchn"/>
    <w:qFormat/>
    <w:rsid w:val="000F1FF6"/>
    <w:pPr>
      <w:spacing w:after="0"/>
      <w:jc w:val="right"/>
    </w:pPr>
    <w:rPr>
      <w:rFonts w:ascii="Cambria" w:hAnsi="Cambria"/>
      <w:szCs w:val="24"/>
    </w:rPr>
  </w:style>
  <w:style w:type="character" w:customStyle="1" w:styleId="EquationNumberZchn">
    <w:name w:val="Equation Number Zchn"/>
    <w:basedOn w:val="Absatz-Standardschriftart"/>
    <w:link w:val="EquationNumber"/>
    <w:rsid w:val="000F1FF6"/>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Y:\AKGAbschlussarbeiten\Thesis%20Template" TargetMode="External"/><Relationship Id="rId13" Type="http://schemas.openxmlformats.org/officeDocument/2006/relationships/image" Target="media/image4.png"/><Relationship Id="rId18" Type="http://schemas.openxmlformats.org/officeDocument/2006/relationships/image" Target="media/image6.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1.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Y:\AKGAbschlussarbeiten\Thesis%20Templat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file:///Y:\AKGLiteratur\N&#252;tzliches\Citavi" TargetMode="External"/><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wikipedia.org/wiki/Formelsatz" TargetMode="Externa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rbeitskreis\Formatvorlagen\Thesis\Thesis%20Template%20Single-Sided%20150727-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enutzerdefiniert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22D2A-0EA2-4E78-856C-5C0E1958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Single-Sided 150727-3.dotx</Template>
  <TotalTime>0</TotalTime>
  <Pages>11</Pages>
  <Words>5346</Words>
  <Characters>33685</Characters>
  <Application>Microsoft Office Word</Application>
  <DocSecurity>0</DocSecurity>
  <Lines>280</Lines>
  <Paragraphs>77</Paragraphs>
  <ScaleCrop>false</ScaleCrop>
  <HeadingPairs>
    <vt:vector size="6" baseType="variant">
      <vt:variant>
        <vt:lpstr>Titel</vt:lpstr>
      </vt:variant>
      <vt:variant>
        <vt:i4>1</vt:i4>
      </vt:variant>
      <vt:variant>
        <vt:lpstr>Überschriften</vt:lpstr>
      </vt:variant>
      <vt:variant>
        <vt:i4>13</vt:i4>
      </vt:variant>
      <vt:variant>
        <vt:lpstr>Title</vt:lpstr>
      </vt:variant>
      <vt:variant>
        <vt:i4>1</vt:i4>
      </vt:variant>
    </vt:vector>
  </HeadingPairs>
  <TitlesOfParts>
    <vt:vector size="15" baseType="lpstr">
      <vt:lpstr/>
      <vt:lpstr>General Remarks</vt:lpstr>
      <vt:lpstr>Figures, Tables, and Equations</vt:lpstr>
      <vt:lpstr>    Figures</vt:lpstr>
      <vt:lpstr>    Tables</vt:lpstr>
      <vt:lpstr>    Equations</vt:lpstr>
      <vt:lpstr>    Automatic Numbering</vt:lpstr>
      <vt:lpstr>    Variables, Units, Sub- and Superscripts</vt:lpstr>
      <vt:lpstr>    References</vt:lpstr>
      <vt:lpstr>    Special remarks</vt:lpstr>
      <vt:lpstr>References (Examples)</vt:lpstr>
      <vt:lpstr>Appendix A (Example Graphs)</vt:lpstr>
      <vt:lpstr>Appendix B (Troubleshooting)</vt:lpstr>
      <vt:lpstr>    The Reference Type I would like to refer to doesn’t show up in the dropdown menu</vt:lpstr>
      <vt:lpstr/>
    </vt:vector>
  </TitlesOfParts>
  <Company/>
  <LinksUpToDate>false</LinksUpToDate>
  <CharactersWithSpaces>38954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Nonnen</dc:creator>
  <cp:lastModifiedBy>Thomas Nonnen</cp:lastModifiedBy>
  <cp:revision>4</cp:revision>
  <dcterms:created xsi:type="dcterms:W3CDTF">2016-01-21T10:21:00Z</dcterms:created>
  <dcterms:modified xsi:type="dcterms:W3CDTF">2016-04-12T07:48:00Z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DissertationC5</vt:lpwstr>
  </property>
  <property fmtid="{D5CDD505-2E9C-101B-9397-08002B2CF9AE}" pid="3" name="CitaviDocumentProperty_25">
    <vt:lpwstr>True</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6">
    <vt:lpwstr>False</vt:lpwstr>
  </property>
  <property fmtid="{D5CDD505-2E9C-101B-9397-08002B2CF9AE}" pid="11" name="CitaviDocumentProperty_0">
    <vt:lpwstr>33bb8927-2d80-4c60-bac3-b06707596299</vt:lpwstr>
  </property>
  <property fmtid="{D5CDD505-2E9C-101B-9397-08002B2CF9AE}" pid="12" name="CitaviDocumentProperty_1">
    <vt:lpwstr>5.0.0.11</vt:lpwstr>
  </property>
  <property fmtid="{D5CDD505-2E9C-101B-9397-08002B2CF9AE}" pid="13" name="CitaviDocumentProperty_8">
    <vt:lpwstr>D:\Literatur\Citavi5\DissertationC5\DissertationC5.ctv5</vt:lpwstr>
  </property>
</Properties>
</file>